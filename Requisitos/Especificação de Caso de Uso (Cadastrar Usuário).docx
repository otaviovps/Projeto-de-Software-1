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AF531F">
      <w:pPr>
        <w:pStyle w:val="Ttulo"/>
        <w:rPr>
          <w:lang w:val="pt-BR"/>
        </w:rPr>
      </w:pPr>
      <w:r>
        <w:t>Bike PE Locator</w:t>
      </w:r>
      <w:r w:rsidR="00285ED7">
        <w:rPr>
          <w:lang w:val="pt-BR"/>
        </w:rPr>
        <w:br/>
        <w:t xml:space="preserve">Caso de </w:t>
      </w:r>
      <w:proofErr w:type="gramStart"/>
      <w:r w:rsidR="00285ED7">
        <w:rPr>
          <w:lang w:val="pt-BR"/>
        </w:rPr>
        <w:t>Uso</w:t>
      </w:r>
      <w:proofErr w:type="gramEnd"/>
      <w:r w:rsidR="00285ED7">
        <w:rPr>
          <w:lang w:val="pt-BR"/>
        </w:rPr>
        <w:t xml:space="preserve">: </w:t>
      </w:r>
      <w:r w:rsidR="00522BE8">
        <w:rPr>
          <w:lang w:val="pt-BR"/>
        </w:rPr>
        <w:t xml:space="preserve">Cadastrar </w:t>
      </w:r>
      <w:r w:rsidR="00743604">
        <w:rPr>
          <w:lang w:val="pt-BR"/>
        </w:rPr>
        <w:t>Usuário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Pr="003C6BB0" w:rsidRDefault="00674258" w:rsidP="00BC025E">
      <w:pPr>
        <w:pStyle w:val="Corpodetexto"/>
        <w:ind w:left="426" w:firstLine="294"/>
        <w:rPr>
          <w:lang w:val="pt-BR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Este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caso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uso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é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iniciado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sempre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um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usuário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6C2CDC">
        <w:rPr>
          <w:rFonts w:ascii="Arial" w:hAnsi="Arial" w:cs="Arial"/>
          <w:color w:val="000000"/>
          <w:shd w:val="clear" w:color="auto" w:fill="FFFFFF"/>
        </w:rPr>
        <w:t>solicitar</w:t>
      </w:r>
      <w:proofErr w:type="spellEnd"/>
      <w:r w:rsidR="006C2CDC">
        <w:rPr>
          <w:rFonts w:ascii="Arial" w:hAnsi="Arial" w:cs="Arial"/>
          <w:color w:val="000000"/>
          <w:shd w:val="clear" w:color="auto" w:fill="FFFFFF"/>
        </w:rPr>
        <w:t xml:space="preserve"> o </w:t>
      </w:r>
      <w:proofErr w:type="spellStart"/>
      <w:r w:rsidR="006C2CDC">
        <w:rPr>
          <w:rFonts w:ascii="Arial" w:hAnsi="Arial" w:cs="Arial"/>
          <w:color w:val="000000"/>
          <w:shd w:val="clear" w:color="auto" w:fill="FFFFFF"/>
        </w:rPr>
        <w:t>cadastramento</w:t>
      </w:r>
      <w:proofErr w:type="spellEnd"/>
      <w:r w:rsidR="00F7105A">
        <w:rPr>
          <w:rFonts w:ascii="Arial" w:hAnsi="Arial" w:cs="Arial"/>
          <w:color w:val="000000"/>
          <w:shd w:val="clear" w:color="auto" w:fill="FFFFFF"/>
        </w:rPr>
        <w:t xml:space="preserve"> do </w:t>
      </w:r>
      <w:proofErr w:type="spellStart"/>
      <w:r w:rsidR="00F7105A">
        <w:rPr>
          <w:rFonts w:ascii="Arial" w:hAnsi="Arial" w:cs="Arial"/>
          <w:color w:val="000000"/>
          <w:shd w:val="clear" w:color="auto" w:fill="FFFFFF"/>
        </w:rPr>
        <w:t>mesmo</w:t>
      </w:r>
      <w:proofErr w:type="spellEnd"/>
      <w:r w:rsidR="006C2CDC">
        <w:rPr>
          <w:rFonts w:ascii="Arial" w:hAnsi="Arial" w:cs="Arial"/>
          <w:color w:val="000000"/>
          <w:shd w:val="clear" w:color="auto" w:fill="FFFFFF"/>
        </w:rPr>
        <w:t xml:space="preserve"> no Bike PE Locator</w:t>
      </w:r>
      <w:r w:rsidR="00522BE8">
        <w:rPr>
          <w:rFonts w:ascii="Arial" w:hAnsi="Arial" w:cs="Arial"/>
          <w:color w:val="000000"/>
          <w:shd w:val="clear" w:color="auto" w:fill="FFFFFF"/>
        </w:rPr>
        <w:t>.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850C1F" w:rsidRDefault="001A6EF9">
      <w:pPr>
        <w:pStyle w:val="Ttulo2"/>
      </w:pPr>
      <w:proofErr w:type="spellStart"/>
      <w:r w:rsidRPr="00850C1F">
        <w:t>Usuário</w:t>
      </w:r>
      <w:proofErr w:type="spellEnd"/>
      <w:r w:rsidR="00B91C66">
        <w:t xml:space="preserve"> do Bike PE Locator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454174">
      <w:pPr>
        <w:pStyle w:val="Corpodetexto"/>
        <w:rPr>
          <w:lang w:val="pt-BR"/>
        </w:rPr>
      </w:pPr>
      <w:r>
        <w:rPr>
          <w:lang w:val="pt-BR"/>
        </w:rPr>
        <w:t xml:space="preserve">O usuário </w:t>
      </w:r>
      <w:r w:rsidR="009924EB">
        <w:rPr>
          <w:lang w:val="pt-BR"/>
        </w:rPr>
        <w:t>deverá</w:t>
      </w:r>
      <w:r w:rsidR="00354F1E">
        <w:rPr>
          <w:lang w:val="pt-BR"/>
        </w:rPr>
        <w:t xml:space="preserve"> ter acessado a aplicação</w:t>
      </w:r>
      <w:r>
        <w:rPr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85ED7" w:rsidRDefault="008E1939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Cliente </w:t>
      </w:r>
      <w:r w:rsidR="00EF575D">
        <w:rPr>
          <w:lang w:val="pt-BR"/>
        </w:rPr>
        <w:t>clica no botão ”Cadastrar-se”</w:t>
      </w:r>
    </w:p>
    <w:p w:rsidR="00CA46CF" w:rsidRDefault="00577330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Cliente </w:t>
      </w:r>
      <w:r w:rsidR="00BF1F78">
        <w:rPr>
          <w:lang w:val="pt-BR"/>
        </w:rPr>
        <w:t>digita nome, idade, endereço e número do telefone.</w:t>
      </w:r>
    </w:p>
    <w:p w:rsidR="003066F7" w:rsidRPr="003C6BB0" w:rsidRDefault="00675A48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Cliente clica no botão “Cadastrar”</w:t>
      </w:r>
    </w:p>
    <w:p w:rsidR="00285ED7" w:rsidRDefault="00675A48">
      <w:pPr>
        <w:pStyle w:val="Corpodetexto"/>
        <w:numPr>
          <w:ilvl w:val="0"/>
          <w:numId w:val="5"/>
        </w:numPr>
      </w:pPr>
      <w:r>
        <w:t xml:space="preserve">Sistema </w:t>
      </w:r>
      <w:proofErr w:type="spellStart"/>
      <w:r>
        <w:t>mostra</w:t>
      </w:r>
      <w:proofErr w:type="spellEnd"/>
      <w:r>
        <w:t xml:space="preserve"> a </w:t>
      </w:r>
      <w:proofErr w:type="spellStart"/>
      <w:r>
        <w:t>mensagem</w:t>
      </w:r>
      <w:proofErr w:type="spellEnd"/>
      <w:r>
        <w:t xml:space="preserve"> “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cadastrado</w:t>
      </w:r>
      <w:proofErr w:type="spellEnd"/>
      <w:r>
        <w:t xml:space="preserve"> com </w:t>
      </w:r>
      <w:proofErr w:type="spellStart"/>
      <w:r>
        <w:t>sucesso</w:t>
      </w:r>
      <w:proofErr w:type="spellEnd"/>
      <w:r>
        <w:t>!”</w:t>
      </w:r>
    </w:p>
    <w:p w:rsidR="00285ED7" w:rsidRPr="003C6BB0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285ED7" w:rsidRDefault="002C3ADF">
      <w:pPr>
        <w:pStyle w:val="Ttulo2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1</w:t>
      </w:r>
    </w:p>
    <w:p w:rsidR="00285ED7" w:rsidRDefault="003C6BB0">
      <w:pPr>
        <w:pStyle w:val="Corpodetexto"/>
      </w:pPr>
      <w:r>
        <w:t xml:space="preserve">Se no </w:t>
      </w:r>
      <w:proofErr w:type="spellStart"/>
      <w:r>
        <w:t>passo</w:t>
      </w:r>
      <w:proofErr w:type="spellEnd"/>
      <w:r>
        <w:t xml:space="preserve"> </w:t>
      </w:r>
      <w:r w:rsidR="00B91C66">
        <w:t>3</w:t>
      </w:r>
      <w:r>
        <w:t xml:space="preserve"> do </w:t>
      </w:r>
      <w:proofErr w:type="spellStart"/>
      <w:r>
        <w:t>Fluxo</w:t>
      </w:r>
      <w:proofErr w:type="spellEnd"/>
      <w:r>
        <w:t xml:space="preserve"> Principal </w:t>
      </w:r>
      <w:proofErr w:type="gramStart"/>
      <w:r>
        <w:t>o</w:t>
      </w:r>
      <w:proofErr w:type="gramEnd"/>
      <w:r>
        <w:t xml:space="preserve"> </w:t>
      </w:r>
      <w:proofErr w:type="spellStart"/>
      <w:r w:rsidR="00CD154F">
        <w:t>sistema</w:t>
      </w:r>
      <w:proofErr w:type="spellEnd"/>
      <w:r w:rsidR="00265736">
        <w:t xml:space="preserve"> </w:t>
      </w:r>
      <w:proofErr w:type="spellStart"/>
      <w:r w:rsidR="00265736">
        <w:t>não</w:t>
      </w:r>
      <w:proofErr w:type="spellEnd"/>
      <w:r w:rsidR="00CD154F">
        <w:t xml:space="preserve"> </w:t>
      </w:r>
      <w:r w:rsidR="00CC77C2">
        <w:rPr>
          <w:lang w:val="pt-BR"/>
        </w:rPr>
        <w:t>confirma</w:t>
      </w:r>
      <w:r w:rsidR="00265736">
        <w:rPr>
          <w:lang w:val="pt-BR"/>
        </w:rPr>
        <w:t>r</w:t>
      </w:r>
      <w:r w:rsidR="00CC77C2">
        <w:rPr>
          <w:lang w:val="pt-BR"/>
        </w:rPr>
        <w:t xml:space="preserve"> </w:t>
      </w:r>
      <w:r w:rsidR="005A0D33">
        <w:rPr>
          <w:lang w:val="pt-BR"/>
        </w:rPr>
        <w:t>usuário cadastrado com sucesso</w:t>
      </w:r>
      <w:r w:rsidR="00E67A7A">
        <w:t xml:space="preserve">, </w:t>
      </w:r>
      <w:proofErr w:type="spellStart"/>
      <w:r w:rsidR="00E67A7A">
        <w:t>então</w:t>
      </w:r>
      <w:proofErr w:type="spellEnd"/>
      <w:r w:rsidR="00E67A7A">
        <w:t>:</w:t>
      </w:r>
    </w:p>
    <w:p w:rsidR="00285ED7" w:rsidRPr="003C6BB0" w:rsidRDefault="003F4A5B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Mostrar uma tela informando que</w:t>
      </w:r>
      <w:r w:rsidR="00B528E5">
        <w:rPr>
          <w:lang w:val="pt-BR"/>
        </w:rPr>
        <w:t>:</w:t>
      </w:r>
      <w:r>
        <w:rPr>
          <w:lang w:val="pt-BR"/>
        </w:rPr>
        <w:t xml:space="preserve"> </w:t>
      </w:r>
      <w:r w:rsidR="00B528E5">
        <w:rPr>
          <w:lang w:val="pt-BR"/>
        </w:rPr>
        <w:t>“</w:t>
      </w:r>
      <w:r w:rsidR="005A0D33">
        <w:rPr>
          <w:lang w:val="pt-BR"/>
        </w:rPr>
        <w:t>não possível cadastrar o usuário, tente novamente.</w:t>
      </w:r>
      <w:proofErr w:type="gramStart"/>
      <w:r w:rsidR="00B528E5">
        <w:rPr>
          <w:lang w:val="pt-BR"/>
        </w:rPr>
        <w:t>”</w:t>
      </w:r>
      <w:proofErr w:type="gramEnd"/>
    </w:p>
    <w:p w:rsidR="00285ED7" w:rsidRDefault="003C6BB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caso de uso retorna para o passo </w:t>
      </w:r>
      <w:proofErr w:type="gramStart"/>
      <w:r w:rsidR="005A0D33">
        <w:rPr>
          <w:lang w:val="pt-BR"/>
        </w:rPr>
        <w:t>2</w:t>
      </w:r>
      <w:proofErr w:type="gramEnd"/>
    </w:p>
    <w:p w:rsidR="00285ED7" w:rsidRDefault="00285ED7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285ED7" w:rsidRDefault="00741994">
      <w:pPr>
        <w:pStyle w:val="Ttulo2"/>
      </w:pPr>
      <w:proofErr w:type="spellStart"/>
      <w:proofErr w:type="gramStart"/>
      <w:r>
        <w:t>subfluxo</w:t>
      </w:r>
      <w:proofErr w:type="spellEnd"/>
      <w:proofErr w:type="gramEnd"/>
      <w:r>
        <w:t xml:space="preserve"> 1</w:t>
      </w:r>
    </w:p>
    <w:p w:rsidR="00285ED7" w:rsidRDefault="00B218C0">
      <w:pPr>
        <w:pStyle w:val="Corpodetexto"/>
        <w:numPr>
          <w:ilvl w:val="0"/>
          <w:numId w:val="7"/>
        </w:numPr>
      </w:pPr>
      <w:r>
        <w:t>NÃO EXISTE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5D5DAE">
      <w:pPr>
        <w:pStyle w:val="Ttulo2"/>
        <w:rPr>
          <w:lang w:val="pt-BR"/>
        </w:rPr>
      </w:pPr>
      <w:r>
        <w:rPr>
          <w:lang w:val="pt-BR"/>
        </w:rPr>
        <w:t>Cadastrado</w:t>
      </w:r>
      <w:r w:rsidR="006A525A">
        <w:rPr>
          <w:lang w:val="pt-BR"/>
        </w:rPr>
        <w:t xml:space="preserve"> com sucesso</w:t>
      </w:r>
    </w:p>
    <w:p w:rsidR="00917F09" w:rsidRDefault="00917F09" w:rsidP="00917F09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Cliente clica no botão ”Cadastrar-se”</w:t>
      </w:r>
    </w:p>
    <w:p w:rsidR="00917F09" w:rsidRDefault="00917F09" w:rsidP="00917F09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Cliente digita nome, idade, endereço e número do telefone.</w:t>
      </w:r>
    </w:p>
    <w:p w:rsidR="00917F09" w:rsidRPr="003C6BB0" w:rsidRDefault="00917F09" w:rsidP="00917F09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Cliente clica no botão “Cadastrar”</w:t>
      </w:r>
    </w:p>
    <w:p w:rsidR="00917F09" w:rsidRDefault="00917F09" w:rsidP="00917F09">
      <w:pPr>
        <w:pStyle w:val="Corpodetexto"/>
        <w:numPr>
          <w:ilvl w:val="0"/>
          <w:numId w:val="5"/>
        </w:numPr>
      </w:pPr>
      <w:r>
        <w:t xml:space="preserve">Sistema </w:t>
      </w:r>
      <w:proofErr w:type="spellStart"/>
      <w:r>
        <w:t>mostra</w:t>
      </w:r>
      <w:proofErr w:type="spellEnd"/>
      <w:r>
        <w:t xml:space="preserve"> a </w:t>
      </w:r>
      <w:proofErr w:type="spellStart"/>
      <w:r>
        <w:t>mensagem</w:t>
      </w:r>
      <w:proofErr w:type="spellEnd"/>
      <w:r>
        <w:t xml:space="preserve"> “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cadastrado</w:t>
      </w:r>
      <w:proofErr w:type="spellEnd"/>
      <w:r>
        <w:t xml:space="preserve"> com </w:t>
      </w:r>
      <w:proofErr w:type="spellStart"/>
      <w:r>
        <w:t>sucesso</w:t>
      </w:r>
      <w:proofErr w:type="spellEnd"/>
      <w:r>
        <w:t>!”</w:t>
      </w:r>
    </w:p>
    <w:p w:rsidR="00917F09" w:rsidRPr="003C6BB0" w:rsidRDefault="00917F09" w:rsidP="00917F09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>O caso de uso é encerrado.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BA09C6">
      <w:pPr>
        <w:pStyle w:val="Ttulo2"/>
        <w:rPr>
          <w:lang w:val="pt-BR"/>
        </w:rPr>
      </w:pPr>
      <w:r>
        <w:rPr>
          <w:lang w:val="pt-BR"/>
        </w:rPr>
        <w:t xml:space="preserve">Usuário </w:t>
      </w:r>
      <w:r w:rsidR="00765853">
        <w:rPr>
          <w:lang w:val="pt-BR"/>
        </w:rPr>
        <w:t>cadastrado com sucesso</w:t>
      </w:r>
      <w:r>
        <w:rPr>
          <w:lang w:val="pt-BR"/>
        </w:rPr>
        <w:t xml:space="preserve"> no sistema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285ED7" w:rsidRDefault="00285ED7">
      <w:pPr>
        <w:pStyle w:val="Corpodetexto"/>
        <w:rPr>
          <w:lang w:val="pt-BR"/>
        </w:rPr>
      </w:pPr>
      <w:r>
        <w:rPr>
          <w:lang w:val="pt-BR"/>
        </w:rPr>
        <w:t>&lt;</w:t>
      </w:r>
      <w:r w:rsidR="003C6BB0">
        <w:rPr>
          <w:lang w:val="pt-BR"/>
        </w:rPr>
        <w:t>requisito especial 1</w:t>
      </w:r>
      <w:r>
        <w:rPr>
          <w:lang w:val="pt-BR"/>
        </w:rPr>
        <w:t>&gt;</w:t>
      </w:r>
    </w:p>
    <w:p w:rsidR="00B9279E" w:rsidRDefault="00B9279E">
      <w:pPr>
        <w:rPr>
          <w:lang w:val="pt-BR"/>
        </w:rPr>
      </w:pPr>
      <w:bookmarkStart w:id="0" w:name="_GoBack"/>
      <w:bookmarkEnd w:id="0"/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36B" w:rsidRDefault="0074036B">
      <w:r>
        <w:separator/>
      </w:r>
    </w:p>
  </w:endnote>
  <w:endnote w:type="continuationSeparator" w:id="0">
    <w:p w:rsidR="0074036B" w:rsidRDefault="00740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60E25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060E25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36B" w:rsidRDefault="0074036B">
      <w:r>
        <w:separator/>
      </w:r>
    </w:p>
  </w:footnote>
  <w:footnote w:type="continuationSeparator" w:id="0">
    <w:p w:rsidR="0074036B" w:rsidRDefault="007403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3714F0" w:rsidP="003C6BB0">
          <w:pPr>
            <w:rPr>
              <w:sz w:val="20"/>
            </w:rPr>
          </w:pPr>
          <w:r>
            <w:rPr>
              <w:sz w:val="20"/>
            </w:rPr>
            <w:t>Bike PE Locator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060E25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060E25">
            <w:rPr>
              <w:sz w:val="20"/>
              <w:szCs w:val="20"/>
              <w:lang w:val="pt-BR"/>
            </w:rPr>
            <w:t>Cadastrar Usuário</w:t>
          </w:r>
        </w:p>
      </w:tc>
      <w:tc>
        <w:tcPr>
          <w:tcW w:w="2369" w:type="dxa"/>
        </w:tcPr>
        <w:p w:rsidR="003714F0" w:rsidRDefault="00285ED7" w:rsidP="00060E25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060E25">
            <w:rPr>
              <w:sz w:val="20"/>
              <w:lang w:val="pt-BR"/>
            </w:rPr>
            <w:t>04</w:t>
          </w:r>
          <w:r w:rsidR="003714F0">
            <w:rPr>
              <w:sz w:val="20"/>
              <w:lang w:val="pt-BR"/>
            </w:rPr>
            <w:t>/1</w:t>
          </w:r>
          <w:r w:rsidR="00060E25">
            <w:rPr>
              <w:sz w:val="20"/>
              <w:lang w:val="pt-BR"/>
            </w:rPr>
            <w:t>2</w:t>
          </w:r>
          <w:r w:rsidR="003714F0">
            <w:rPr>
              <w:sz w:val="20"/>
              <w:lang w:val="pt-BR"/>
            </w:rPr>
            <w:t>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31F"/>
    <w:rsid w:val="000114D1"/>
    <w:rsid w:val="00034375"/>
    <w:rsid w:val="00060E25"/>
    <w:rsid w:val="000A5B6E"/>
    <w:rsid w:val="000D1FF5"/>
    <w:rsid w:val="001015B0"/>
    <w:rsid w:val="00111DC4"/>
    <w:rsid w:val="00154446"/>
    <w:rsid w:val="001618D8"/>
    <w:rsid w:val="001A6EF9"/>
    <w:rsid w:val="001C043B"/>
    <w:rsid w:val="001C37CE"/>
    <w:rsid w:val="001F6BF3"/>
    <w:rsid w:val="002053C0"/>
    <w:rsid w:val="0024527D"/>
    <w:rsid w:val="00247AE0"/>
    <w:rsid w:val="002554C0"/>
    <w:rsid w:val="00257F21"/>
    <w:rsid w:val="00265736"/>
    <w:rsid w:val="00285195"/>
    <w:rsid w:val="00285ED7"/>
    <w:rsid w:val="00290B9A"/>
    <w:rsid w:val="002C394A"/>
    <w:rsid w:val="002C3ADF"/>
    <w:rsid w:val="002E33C8"/>
    <w:rsid w:val="002F2FE2"/>
    <w:rsid w:val="003066F7"/>
    <w:rsid w:val="0030743B"/>
    <w:rsid w:val="00354F1E"/>
    <w:rsid w:val="0036679A"/>
    <w:rsid w:val="003714F0"/>
    <w:rsid w:val="00374731"/>
    <w:rsid w:val="00384A4B"/>
    <w:rsid w:val="00394BD1"/>
    <w:rsid w:val="00397864"/>
    <w:rsid w:val="003B019E"/>
    <w:rsid w:val="003C6BB0"/>
    <w:rsid w:val="003C6C1C"/>
    <w:rsid w:val="003D134E"/>
    <w:rsid w:val="003F4A5B"/>
    <w:rsid w:val="00430A06"/>
    <w:rsid w:val="00436384"/>
    <w:rsid w:val="00446B5D"/>
    <w:rsid w:val="00454174"/>
    <w:rsid w:val="004548D9"/>
    <w:rsid w:val="004557E3"/>
    <w:rsid w:val="00492D6F"/>
    <w:rsid w:val="004E1DE5"/>
    <w:rsid w:val="004E38FF"/>
    <w:rsid w:val="00522BE8"/>
    <w:rsid w:val="005416D2"/>
    <w:rsid w:val="00542AB1"/>
    <w:rsid w:val="00564804"/>
    <w:rsid w:val="00577330"/>
    <w:rsid w:val="005A0D33"/>
    <w:rsid w:val="005A2057"/>
    <w:rsid w:val="005A45A3"/>
    <w:rsid w:val="005B528C"/>
    <w:rsid w:val="005D5DAE"/>
    <w:rsid w:val="005F224D"/>
    <w:rsid w:val="005F4430"/>
    <w:rsid w:val="00616949"/>
    <w:rsid w:val="00624F22"/>
    <w:rsid w:val="00674258"/>
    <w:rsid w:val="00674A0C"/>
    <w:rsid w:val="00675A48"/>
    <w:rsid w:val="006A525A"/>
    <w:rsid w:val="006C2CDC"/>
    <w:rsid w:val="007216AF"/>
    <w:rsid w:val="00721EFE"/>
    <w:rsid w:val="0074036B"/>
    <w:rsid w:val="00741994"/>
    <w:rsid w:val="00743604"/>
    <w:rsid w:val="00756F55"/>
    <w:rsid w:val="00765853"/>
    <w:rsid w:val="00780EE9"/>
    <w:rsid w:val="007B17CB"/>
    <w:rsid w:val="007F7B67"/>
    <w:rsid w:val="00805E48"/>
    <w:rsid w:val="00850C1F"/>
    <w:rsid w:val="00856122"/>
    <w:rsid w:val="00857A46"/>
    <w:rsid w:val="008A5870"/>
    <w:rsid w:val="008A6AF0"/>
    <w:rsid w:val="008D180A"/>
    <w:rsid w:val="008E1939"/>
    <w:rsid w:val="00917F09"/>
    <w:rsid w:val="00962B05"/>
    <w:rsid w:val="009924EB"/>
    <w:rsid w:val="009B328E"/>
    <w:rsid w:val="009C4847"/>
    <w:rsid w:val="009E2432"/>
    <w:rsid w:val="009E5E3D"/>
    <w:rsid w:val="00A26913"/>
    <w:rsid w:val="00A44A45"/>
    <w:rsid w:val="00A86A2E"/>
    <w:rsid w:val="00AA3FD5"/>
    <w:rsid w:val="00AD251E"/>
    <w:rsid w:val="00AF531F"/>
    <w:rsid w:val="00B12092"/>
    <w:rsid w:val="00B218C0"/>
    <w:rsid w:val="00B528E5"/>
    <w:rsid w:val="00B77525"/>
    <w:rsid w:val="00B91C66"/>
    <w:rsid w:val="00B9279E"/>
    <w:rsid w:val="00BA09C6"/>
    <w:rsid w:val="00BA60BD"/>
    <w:rsid w:val="00BB0B17"/>
    <w:rsid w:val="00BB2BF9"/>
    <w:rsid w:val="00BB6240"/>
    <w:rsid w:val="00BC025E"/>
    <w:rsid w:val="00BC2431"/>
    <w:rsid w:val="00BF1F78"/>
    <w:rsid w:val="00BF4866"/>
    <w:rsid w:val="00C279D2"/>
    <w:rsid w:val="00C436C7"/>
    <w:rsid w:val="00C4400B"/>
    <w:rsid w:val="00C855C7"/>
    <w:rsid w:val="00CA46CF"/>
    <w:rsid w:val="00CC77C2"/>
    <w:rsid w:val="00CD154F"/>
    <w:rsid w:val="00D61757"/>
    <w:rsid w:val="00D92872"/>
    <w:rsid w:val="00DD49B1"/>
    <w:rsid w:val="00DE4D18"/>
    <w:rsid w:val="00DF03C9"/>
    <w:rsid w:val="00E4623C"/>
    <w:rsid w:val="00E67A48"/>
    <w:rsid w:val="00E67A7A"/>
    <w:rsid w:val="00E77DC0"/>
    <w:rsid w:val="00EA58A4"/>
    <w:rsid w:val="00EC2E9B"/>
    <w:rsid w:val="00EE6C27"/>
    <w:rsid w:val="00EF575D"/>
    <w:rsid w:val="00F7105A"/>
    <w:rsid w:val="00F71A45"/>
    <w:rsid w:val="00F730FE"/>
    <w:rsid w:val="00FF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239</TotalTime>
  <Pages>1</Pages>
  <Words>182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Otávio</dc:creator>
  <cp:lastModifiedBy>Otávio</cp:lastModifiedBy>
  <cp:revision>168</cp:revision>
  <cp:lastPrinted>2013-09-30T21:24:00Z</cp:lastPrinted>
  <dcterms:created xsi:type="dcterms:W3CDTF">2013-09-30T21:24:00Z</dcterms:created>
  <dcterms:modified xsi:type="dcterms:W3CDTF">2013-12-04T18:59:00Z</dcterms:modified>
</cp:coreProperties>
</file>