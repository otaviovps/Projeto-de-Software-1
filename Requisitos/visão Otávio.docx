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Default="00317164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6F09B0">
        <w:rPr>
          <w:lang w:val="pt-BR"/>
        </w:rPr>
        <w:t xml:space="preserve">Bike </w:t>
      </w:r>
      <w:r w:rsidR="00047B1F">
        <w:rPr>
          <w:lang w:val="pt-BR"/>
        </w:rPr>
        <w:t xml:space="preserve">PE </w:t>
      </w:r>
      <w:r w:rsidR="000D600E">
        <w:rPr>
          <w:lang w:val="pt-BR"/>
        </w:rPr>
        <w:t>Locator</w:t>
      </w:r>
      <w:r>
        <w:fldChar w:fldCharType="end"/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D46722" w:rsidRDefault="00D46722" w:rsidP="00D46722">
      <w:pPr>
        <w:rPr>
          <w:lang w:val="pt-BR"/>
        </w:rPr>
      </w:pPr>
    </w:p>
    <w:p w:rsidR="00305DAD" w:rsidRDefault="00305DAD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>Este documento tem como objetivo mostrar uma vis</w:t>
      </w:r>
      <w:r w:rsidR="000D4BE8">
        <w:rPr>
          <w:lang w:val="pt-BR"/>
        </w:rPr>
        <w:t>ão geral do projeto Bike PE Locator</w:t>
      </w:r>
      <w:r w:rsidR="009E60DD">
        <w:rPr>
          <w:lang w:val="pt-BR"/>
        </w:rPr>
        <w:t>. Apresentando os problemas encontrados</w:t>
      </w:r>
      <w:r w:rsidR="00D017D1">
        <w:rPr>
          <w:lang w:val="pt-BR"/>
        </w:rPr>
        <w:t xml:space="preserve"> para criação do projeto</w:t>
      </w:r>
      <w:r w:rsidR="009E60DD">
        <w:rPr>
          <w:lang w:val="pt-BR"/>
        </w:rPr>
        <w:t xml:space="preserve">, a descrição dos </w:t>
      </w:r>
      <w:r w:rsidR="009E60DD">
        <w:t>stakeholders</w:t>
      </w:r>
      <w:r w:rsidR="001200B2">
        <w:t xml:space="preserve"> (todos que serão</w:t>
      </w:r>
      <w:r w:rsidR="00516366">
        <w:t xml:space="preserve"> impactados pelo projeto)</w:t>
      </w:r>
      <w:r w:rsidR="009E60DD">
        <w:t xml:space="preserve">, </w:t>
      </w:r>
      <w:r w:rsidR="00F941BD">
        <w:t xml:space="preserve">ambiente do usuário e </w:t>
      </w:r>
      <w:r w:rsidR="00F925C6">
        <w:t>a visão geral do produto.</w:t>
      </w:r>
    </w:p>
    <w:p w:rsidR="00305DAD" w:rsidRDefault="00305DAD" w:rsidP="00D46722">
      <w:pPr>
        <w:rPr>
          <w:lang w:val="pt-BR"/>
        </w:rPr>
      </w:pP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975553" w:rsidRDefault="00975553" w:rsidP="00975553">
      <w:pPr>
        <w:rPr>
          <w:lang w:val="pt-BR"/>
        </w:rPr>
      </w:pPr>
    </w:p>
    <w:p w:rsidR="00975553" w:rsidRDefault="000F6C64" w:rsidP="006B263D">
      <w:pPr>
        <w:ind w:left="284" w:firstLine="436"/>
        <w:jc w:val="both"/>
        <w:rPr>
          <w:lang w:val="pt-BR"/>
        </w:rPr>
      </w:pPr>
      <w:r>
        <w:rPr>
          <w:lang w:val="pt-BR"/>
        </w:rPr>
        <w:t xml:space="preserve">De acordo com a necessidade de encontrar usuários que estão </w:t>
      </w:r>
      <w:r w:rsidR="005617A4">
        <w:rPr>
          <w:lang w:val="pt-BR"/>
        </w:rPr>
        <w:t>pedalando com a utilização do Bike PE Itaú, o</w:t>
      </w:r>
      <w:r w:rsidR="00975553">
        <w:rPr>
          <w:lang w:val="pt-BR"/>
        </w:rPr>
        <w:t xml:space="preserve"> aplicativo Bike PE Locator ter</w:t>
      </w:r>
      <w:r w:rsidR="00B77726">
        <w:rPr>
          <w:lang w:val="pt-BR"/>
        </w:rPr>
        <w:t>á como principal finalidade</w:t>
      </w:r>
      <w:r w:rsidR="006945BA">
        <w:rPr>
          <w:lang w:val="pt-BR"/>
        </w:rPr>
        <w:t xml:space="preserve"> </w:t>
      </w:r>
      <w:r w:rsidR="004756DF">
        <w:rPr>
          <w:lang w:val="pt-BR"/>
        </w:rPr>
        <w:t>detectar</w:t>
      </w:r>
      <w:r w:rsidR="00371F2B">
        <w:rPr>
          <w:lang w:val="pt-BR"/>
        </w:rPr>
        <w:t xml:space="preserve"> </w:t>
      </w:r>
      <w:r w:rsidR="003D394F">
        <w:rPr>
          <w:lang w:val="pt-BR"/>
        </w:rPr>
        <w:t>pessoas</w:t>
      </w:r>
      <w:r w:rsidR="006945BA">
        <w:rPr>
          <w:lang w:val="pt-BR"/>
        </w:rPr>
        <w:t xml:space="preserve"> que </w:t>
      </w:r>
      <w:r w:rsidR="00CD538E">
        <w:rPr>
          <w:lang w:val="pt-BR"/>
        </w:rPr>
        <w:t>est</w:t>
      </w:r>
      <w:r w:rsidR="0005131E">
        <w:rPr>
          <w:lang w:val="pt-BR"/>
        </w:rPr>
        <w:t>ão em</w:t>
      </w:r>
      <w:r>
        <w:rPr>
          <w:lang w:val="pt-BR"/>
        </w:rPr>
        <w:t xml:space="preserve"> s</w:t>
      </w:r>
      <w:r w:rsidR="005617A4">
        <w:rPr>
          <w:lang w:val="pt-BR"/>
        </w:rPr>
        <w:t>ua lista de amigos</w:t>
      </w:r>
      <w:r w:rsidR="00D66C88">
        <w:rPr>
          <w:lang w:val="pt-BR"/>
        </w:rPr>
        <w:t xml:space="preserve">, </w:t>
      </w:r>
      <w:r w:rsidR="00371F2B">
        <w:rPr>
          <w:lang w:val="pt-BR"/>
        </w:rPr>
        <w:t>através da localização</w:t>
      </w:r>
      <w:r w:rsidR="00F02396">
        <w:rPr>
          <w:lang w:val="pt-BR"/>
        </w:rPr>
        <w:t xml:space="preserve"> por GPS.</w:t>
      </w:r>
    </w:p>
    <w:p w:rsidR="004A446C" w:rsidRPr="00975553" w:rsidRDefault="004A446C" w:rsidP="006B263D">
      <w:pPr>
        <w:ind w:left="284" w:firstLine="436"/>
        <w:jc w:val="both"/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D46722" w:rsidP="004D64FF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Localizar os usuários que est</w:t>
            </w:r>
            <w:r w:rsidR="00426894" w:rsidRPr="00DE1F6A">
              <w:rPr>
                <w:color w:val="auto"/>
              </w:rPr>
              <w:t xml:space="preserve">ão utilizando </w:t>
            </w:r>
            <w:r w:rsidR="00ED107D">
              <w:rPr>
                <w:color w:val="auto"/>
                <w:lang w:val="pt-BR"/>
              </w:rPr>
              <w:t xml:space="preserve">o aluguel de </w:t>
            </w:r>
            <w:r w:rsidR="00426894" w:rsidRPr="00DE1F6A">
              <w:rPr>
                <w:color w:val="auto"/>
              </w:rPr>
              <w:t xml:space="preserve"> biciclet</w:t>
            </w:r>
            <w:r w:rsidR="00C93430" w:rsidRPr="00DE1F6A">
              <w:rPr>
                <w:color w:val="auto"/>
              </w:rPr>
              <w:t>a</w:t>
            </w:r>
            <w:r w:rsidR="00426894" w:rsidRPr="00DE1F6A">
              <w:rPr>
                <w:color w:val="auto"/>
              </w:rPr>
              <w:t xml:space="preserve"> </w:t>
            </w:r>
            <w:r w:rsidR="00B10182">
              <w:rPr>
                <w:color w:val="auto"/>
              </w:rPr>
              <w:t>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4301AE" w:rsidP="002A5799">
            <w:pPr>
              <w:pStyle w:val="InfoBlue"/>
              <w:rPr>
                <w:color w:val="auto"/>
                <w:u w:val="single"/>
                <w:lang w:val="pt-BR"/>
              </w:rPr>
            </w:pPr>
            <w:r>
              <w:rPr>
                <w:color w:val="auto"/>
                <w:lang w:val="pt-BR"/>
              </w:rPr>
              <w:t>Todos que usam o aluguel de</w:t>
            </w:r>
            <w:r w:rsidR="002A5799" w:rsidRPr="00DE1F6A">
              <w:rPr>
                <w:color w:val="auto"/>
                <w:lang w:val="pt-BR"/>
              </w:rPr>
              <w:t xml:space="preserve"> bicicleta</w:t>
            </w:r>
            <w:r w:rsidR="00C8590C">
              <w:rPr>
                <w:color w:val="auto"/>
                <w:lang w:val="pt-BR"/>
              </w:rPr>
              <w:t xml:space="preserve"> do Itaú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A5799" w:rsidP="002A5799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Não saber onde está localizado um amigo no qual deseja encontrar-se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2D1ED4" w:rsidP="002E0196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A criação de um aplicativo </w:t>
            </w:r>
            <w:r w:rsidR="0043175E" w:rsidRPr="00DE1F6A">
              <w:rPr>
                <w:color w:val="auto"/>
                <w:lang w:val="pt-BR"/>
              </w:rPr>
              <w:t xml:space="preserve">de </w:t>
            </w:r>
            <w:r w:rsidR="00F7640D" w:rsidRPr="00DE1F6A">
              <w:rPr>
                <w:color w:val="auto"/>
                <w:lang w:val="pt-BR"/>
              </w:rPr>
              <w:t>rastreamento</w:t>
            </w:r>
            <w:r w:rsidR="0043175E" w:rsidRPr="00DE1F6A">
              <w:rPr>
                <w:color w:val="auto"/>
                <w:lang w:val="pt-BR"/>
              </w:rPr>
              <w:t xml:space="preserve"> de usu</w:t>
            </w:r>
            <w:r w:rsidR="0089390D">
              <w:rPr>
                <w:color w:val="auto"/>
                <w:lang w:val="pt-BR"/>
              </w:rPr>
              <w:t xml:space="preserve">ários </w:t>
            </w:r>
            <w:r w:rsidR="00C0754F">
              <w:rPr>
                <w:color w:val="auto"/>
                <w:lang w:val="pt-BR"/>
              </w:rPr>
              <w:t>da Bike</w:t>
            </w:r>
            <w:r w:rsidR="00821FE5">
              <w:rPr>
                <w:color w:val="auto"/>
                <w:lang w:val="pt-BR"/>
              </w:rPr>
              <w:t xml:space="preserve"> PE Itaú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552856" w:rsidP="0042293A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Todos que usam a bicicleta</w:t>
            </w:r>
            <w:r w:rsidR="008B541A" w:rsidRPr="00DE1F6A">
              <w:rPr>
                <w:color w:val="auto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00AA" w:rsidP="0042293A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Deseja obter a localização de determinado usuário</w:t>
            </w:r>
            <w:r w:rsidR="00DF23F7" w:rsidRPr="00DE1F6A">
              <w:rPr>
                <w:color w:val="auto"/>
                <w:lang w:val="pt-BR"/>
              </w:rPr>
              <w:t xml:space="preserve"> do Bike PE Itaú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37A76" w:rsidP="00637A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Bike PE 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317164" w:rsidP="00423B00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 xml:space="preserve"> </w:t>
            </w:r>
            <w:r w:rsidR="00AE2A7D" w:rsidRPr="00DE1F6A">
              <w:rPr>
                <w:color w:val="auto"/>
                <w:lang w:val="pt-BR"/>
              </w:rPr>
              <w:t xml:space="preserve">é um aplicativo </w:t>
            </w:r>
            <w:r w:rsidR="00A1419F" w:rsidRPr="00DE1F6A">
              <w:rPr>
                <w:color w:val="auto"/>
                <w:lang w:val="pt-BR"/>
              </w:rPr>
              <w:t>android.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B312D8" w:rsidP="000741ED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Localizará amigos</w:t>
            </w:r>
            <w:r w:rsidR="00DF23F7" w:rsidRPr="00DE1F6A">
              <w:rPr>
                <w:color w:val="auto"/>
                <w:lang w:val="pt-BR"/>
              </w:rPr>
              <w:t xml:space="preserve"> que</w:t>
            </w:r>
            <w:r w:rsidR="00534675" w:rsidRPr="00DE1F6A">
              <w:rPr>
                <w:color w:val="auto"/>
                <w:lang w:val="pt-BR"/>
              </w:rPr>
              <w:t xml:space="preserve"> </w:t>
            </w:r>
            <w:r w:rsidR="009142EB" w:rsidRPr="00DE1F6A">
              <w:rPr>
                <w:color w:val="auto"/>
                <w:lang w:val="pt-BR"/>
              </w:rPr>
              <w:t>usufrui</w:t>
            </w:r>
            <w:r w:rsidR="00534675" w:rsidRPr="00DE1F6A">
              <w:rPr>
                <w:color w:val="auto"/>
                <w:lang w:val="pt-BR"/>
              </w:rPr>
              <w:t xml:space="preserve"> do Bike PE Itaú</w:t>
            </w:r>
            <w:r w:rsidRPr="00DE1F6A">
              <w:rPr>
                <w:color w:val="auto"/>
                <w:lang w:val="pt-BR"/>
              </w:rPr>
              <w:t xml:space="preserve"> para obter poss</w:t>
            </w:r>
            <w:r w:rsidR="005D0676" w:rsidRPr="00DE1F6A">
              <w:rPr>
                <w:color w:val="auto"/>
                <w:lang w:val="pt-BR"/>
              </w:rPr>
              <w:t>íveis encontros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A467F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DE1F6A" w:rsidRDefault="00A467F3" w:rsidP="00A467F3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DE1F6A" w:rsidRDefault="00F40077" w:rsidP="004579C7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Mostra a</w:t>
            </w:r>
            <w:r w:rsidR="00EA5F02" w:rsidRPr="00DE1F6A">
              <w:rPr>
                <w:color w:val="auto"/>
                <w:lang w:val="pt-BR"/>
              </w:rPr>
              <w:t xml:space="preserve"> </w:t>
            </w:r>
            <w:r w:rsidRPr="00DE1F6A">
              <w:rPr>
                <w:color w:val="auto"/>
                <w:lang w:val="pt-BR"/>
              </w:rPr>
              <w:t>onde o usuário realmente se encontra em tempo real.</w:t>
            </w:r>
          </w:p>
        </w:tc>
      </w:tr>
    </w:tbl>
    <w:p w:rsidR="00FC25C9" w:rsidRDefault="00FC25C9" w:rsidP="00FC25C9">
      <w:pPr>
        <w:pStyle w:val="Ttulo1"/>
        <w:numPr>
          <w:ilvl w:val="0"/>
          <w:numId w:val="0"/>
        </w:numPr>
        <w:ind w:left="720"/>
      </w:pPr>
      <w:bookmarkStart w:id="16" w:name="_Toc436203381"/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Pr="00DE1F6A" w:rsidRDefault="00DE7F06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Bike PE Itaú</w:t>
            </w:r>
          </w:p>
        </w:tc>
        <w:tc>
          <w:tcPr>
            <w:tcW w:w="2610" w:type="dxa"/>
          </w:tcPr>
          <w:p w:rsidR="00317164" w:rsidRPr="00DE1F6A" w:rsidRDefault="00FC25C9" w:rsidP="00F34F6B">
            <w:pPr>
              <w:pStyle w:val="InfoBlue"/>
              <w:rPr>
                <w:color w:val="auto"/>
              </w:rPr>
            </w:pPr>
            <w:r w:rsidRPr="00DE1F6A">
              <w:rPr>
                <w:color w:val="auto"/>
              </w:rPr>
              <w:t>Usuário que</w:t>
            </w:r>
            <w:r w:rsidR="00112234" w:rsidRPr="00DE1F6A">
              <w:rPr>
                <w:color w:val="auto"/>
              </w:rPr>
              <w:t xml:space="preserve"> controla a parte financeira da </w:t>
            </w:r>
            <w:r w:rsidRPr="00DE1F6A">
              <w:rPr>
                <w:color w:val="auto"/>
              </w:rPr>
              <w:t>bi</w:t>
            </w:r>
            <w:r w:rsidR="007E238D" w:rsidRPr="00DE1F6A">
              <w:rPr>
                <w:color w:val="auto"/>
              </w:rPr>
              <w:t>cicleta</w:t>
            </w:r>
          </w:p>
        </w:tc>
        <w:tc>
          <w:tcPr>
            <w:tcW w:w="3960" w:type="dxa"/>
          </w:tcPr>
          <w:p w:rsidR="00317164" w:rsidRPr="00DE1F6A" w:rsidRDefault="007E238D" w:rsidP="00F34F6B">
            <w:pPr>
              <w:pStyle w:val="InfoBlue"/>
              <w:rPr>
                <w:color w:val="auto"/>
                <w:lang w:val="pt-BR"/>
              </w:rPr>
            </w:pPr>
            <w:r w:rsidRPr="00DE1F6A">
              <w:rPr>
                <w:color w:val="auto"/>
                <w:lang w:val="pt-BR"/>
              </w:rPr>
              <w:t>Gerenciar os gastos que estão realizados no decorrer do projeto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26160" w:rsidRDefault="00D26160" w:rsidP="00833E8F">
      <w:pPr>
        <w:pStyle w:val="Corpodetexto"/>
        <w:ind w:firstLine="720"/>
      </w:pPr>
    </w:p>
    <w:p w:rsidR="00BF014E" w:rsidRDefault="004B544B" w:rsidP="00475223">
      <w:pPr>
        <w:pStyle w:val="Corpodetexto"/>
        <w:ind w:firstLine="720"/>
        <w:jc w:val="both"/>
        <w:rPr>
          <w:lang w:val="pt-BR"/>
        </w:rPr>
      </w:pPr>
      <w:r>
        <w:t>O</w:t>
      </w:r>
      <w:r w:rsidR="002B494E">
        <w:t xml:space="preserve"> projeto, possui 5 pessoas envolvidas para executar uma tarefa</w:t>
      </w:r>
      <w:r w:rsidR="008A02E4">
        <w:t>. Podendo ou não haver mudanças de pessoas.</w:t>
      </w:r>
      <w:r w:rsidR="00B5272B">
        <w:t xml:space="preserve"> </w:t>
      </w:r>
      <w:r w:rsidR="00B5272B">
        <w:rPr>
          <w:lang w:val="pt-BR"/>
        </w:rPr>
        <w:t>O tempo gasto para execução de uma tarefa é de uma semana, sendo utilizado um dia para cada passo da atividade. Porém, esse número pode ser alterado conforme a necessidade do projeto. O aplicativo não poderá ser utilizado em outros meios de transporte que não seja de bicicleta.</w:t>
      </w:r>
      <w:r w:rsidR="00D26160">
        <w:rPr>
          <w:lang w:val="pt-BR"/>
        </w:rPr>
        <w:t xml:space="preserve"> </w:t>
      </w:r>
      <w:r w:rsidR="00BF014E">
        <w:rPr>
          <w:lang w:val="pt-BR"/>
        </w:rPr>
        <w:t>Inicialmente a aplicação que está sendo utilizada é o Bike PE Itaú. Mas, no decorrer do projeto, precisará fazer a integração com o google maps.</w:t>
      </w:r>
    </w:p>
    <w:p w:rsidR="00BF014E" w:rsidRPr="00BF014E" w:rsidRDefault="00BF014E" w:rsidP="00BF014E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 w:rsidTr="0007036A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07036A">
        <w:tc>
          <w:tcPr>
            <w:tcW w:w="2802" w:type="dxa"/>
          </w:tcPr>
          <w:p w:rsidR="00317164" w:rsidRDefault="00D309C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1275" w:type="dxa"/>
          </w:tcPr>
          <w:p w:rsidR="00317164" w:rsidRDefault="001705E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E5078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dos botões de cadastro.</w:t>
            </w:r>
          </w:p>
        </w:tc>
        <w:tc>
          <w:tcPr>
            <w:tcW w:w="2430" w:type="dxa"/>
          </w:tcPr>
          <w:p w:rsidR="00AC4594" w:rsidRDefault="00AB36E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</w:tr>
      <w:tr w:rsidR="003A59C7" w:rsidTr="0007036A">
        <w:tc>
          <w:tcPr>
            <w:tcW w:w="2802" w:type="dxa"/>
          </w:tcPr>
          <w:p w:rsidR="003A59C7" w:rsidRDefault="003A59C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Funcionalidades do Programa</w:t>
            </w:r>
          </w:p>
        </w:tc>
        <w:tc>
          <w:tcPr>
            <w:tcW w:w="1275" w:type="dxa"/>
          </w:tcPr>
          <w:p w:rsidR="003A59C7" w:rsidRDefault="003A59C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A59C7" w:rsidRDefault="003D31EA" w:rsidP="00D30E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Funcionamento da aplicação</w:t>
            </w:r>
            <w:r w:rsidR="00D30EB6">
              <w:rPr>
                <w:lang w:val="pt-BR"/>
              </w:rPr>
              <w:t xml:space="preserve"> de um modo geral, desde a inicialização até o fechamento do aplicativo.</w:t>
            </w:r>
          </w:p>
        </w:tc>
        <w:tc>
          <w:tcPr>
            <w:tcW w:w="2430" w:type="dxa"/>
          </w:tcPr>
          <w:p w:rsidR="003A59C7" w:rsidRDefault="00AB36E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727610" w:rsidTr="0007036A">
        <w:tc>
          <w:tcPr>
            <w:tcW w:w="2802" w:type="dxa"/>
          </w:tcPr>
          <w:p w:rsidR="00727610" w:rsidRDefault="0072761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Rastreamento do Usuário</w:t>
            </w:r>
          </w:p>
        </w:tc>
        <w:tc>
          <w:tcPr>
            <w:tcW w:w="1275" w:type="dxa"/>
          </w:tcPr>
          <w:p w:rsidR="00727610" w:rsidRDefault="0072761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727610" w:rsidRDefault="00727610" w:rsidP="00D30E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 aplicação permite rastrear em tempo real </w:t>
            </w:r>
            <w:r w:rsidR="002927E3">
              <w:rPr>
                <w:lang w:val="pt-BR"/>
              </w:rPr>
              <w:t>o usuário através do GPS do Smartphone</w:t>
            </w:r>
          </w:p>
        </w:tc>
        <w:tc>
          <w:tcPr>
            <w:tcW w:w="2430" w:type="dxa"/>
          </w:tcPr>
          <w:p w:rsidR="00727610" w:rsidRDefault="009C732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  <w:bookmarkStart w:id="32" w:name="_GoBack"/>
            <w:bookmarkEnd w:id="32"/>
          </w:p>
        </w:tc>
      </w:tr>
    </w:tbl>
    <w:p w:rsidR="00FA4798" w:rsidRDefault="00FA4798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Default="00317164">
      <w:pPr>
        <w:pStyle w:val="InfoBlue"/>
      </w:pPr>
    </w:p>
    <w:tbl>
      <w:tblPr>
        <w:tblW w:w="0" w:type="auto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Tr="0007036A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  <w:r w:rsidR="0092139E">
              <w:rPr>
                <w:b/>
                <w:bCs/>
              </w:rPr>
              <w:t>s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E7FDC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E7FDC" w:rsidTr="0007036A">
        <w:tc>
          <w:tcPr>
            <w:tcW w:w="3652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</w:rPr>
            </w:pPr>
            <w:r w:rsidRPr="003E7FDC">
              <w:rPr>
                <w:bCs/>
              </w:rPr>
              <w:t>Interface</w:t>
            </w:r>
          </w:p>
        </w:tc>
        <w:tc>
          <w:tcPr>
            <w:tcW w:w="1418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Alta</w:t>
            </w:r>
          </w:p>
        </w:tc>
        <w:tc>
          <w:tcPr>
            <w:tcW w:w="2835" w:type="dxa"/>
          </w:tcPr>
          <w:p w:rsidR="003E7FDC" w:rsidRPr="003E7FDC" w:rsidRDefault="003E7FDC">
            <w:pPr>
              <w:pStyle w:val="Corpodetexto"/>
              <w:ind w:left="0"/>
              <w:rPr>
                <w:bCs/>
                <w:lang w:val="pt-BR"/>
              </w:rPr>
            </w:pPr>
            <w:r w:rsidRPr="003E7FDC">
              <w:rPr>
                <w:bCs/>
                <w:lang w:val="pt-BR"/>
              </w:rPr>
              <w:t>0.1</w:t>
            </w:r>
          </w:p>
        </w:tc>
      </w:tr>
      <w:tr w:rsidR="004E6904" w:rsidTr="0007036A">
        <w:tc>
          <w:tcPr>
            <w:tcW w:w="3652" w:type="dxa"/>
          </w:tcPr>
          <w:p w:rsidR="004E6904" w:rsidRDefault="00D77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1418" w:type="dxa"/>
          </w:tcPr>
          <w:p w:rsidR="00DC56F8" w:rsidRDefault="000A31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0.3</w:t>
            </w:r>
          </w:p>
        </w:tc>
      </w:tr>
      <w:tr w:rsidR="00DC56F8" w:rsidTr="0007036A">
        <w:tc>
          <w:tcPr>
            <w:tcW w:w="3652" w:type="dxa"/>
          </w:tcPr>
          <w:p w:rsidR="00DC56F8" w:rsidRDefault="00DC56F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Confidencialidade</w:t>
            </w:r>
          </w:p>
        </w:tc>
        <w:tc>
          <w:tcPr>
            <w:tcW w:w="1418" w:type="dxa"/>
          </w:tcPr>
          <w:p w:rsidR="00DC56F8" w:rsidRDefault="00670E4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DC56F8" w:rsidRDefault="00F947BE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</w:tr>
      <w:tr w:rsidR="004E6904" w:rsidTr="0007036A">
        <w:tc>
          <w:tcPr>
            <w:tcW w:w="3652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Tolerância a falhas</w:t>
            </w:r>
          </w:p>
        </w:tc>
        <w:tc>
          <w:tcPr>
            <w:tcW w:w="1418" w:type="dxa"/>
          </w:tcPr>
          <w:p w:rsidR="004E6904" w:rsidRDefault="004E690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4E6904" w:rsidRDefault="00FB45A1" w:rsidP="00A84A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</w:t>
            </w:r>
            <w:r w:rsidR="00F947BE">
              <w:rPr>
                <w:lang w:val="pt-BR"/>
              </w:rPr>
              <w:t>5</w:t>
            </w:r>
          </w:p>
        </w:tc>
      </w:tr>
      <w:tr w:rsidR="009E65BF" w:rsidTr="0007036A">
        <w:tc>
          <w:tcPr>
            <w:tcW w:w="3652" w:type="dxa"/>
          </w:tcPr>
          <w:p w:rsidR="009E65BF" w:rsidRDefault="009E65BF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Integração</w:t>
            </w:r>
          </w:p>
        </w:tc>
        <w:tc>
          <w:tcPr>
            <w:tcW w:w="1418" w:type="dxa"/>
          </w:tcPr>
          <w:p w:rsidR="009E65BF" w:rsidRDefault="009E65BF" w:rsidP="00F123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E65BF" w:rsidRDefault="008953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0.6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CE0" w:rsidRDefault="00327CE0">
      <w:pPr>
        <w:spacing w:line="240" w:lineRule="auto"/>
      </w:pPr>
      <w:r>
        <w:separator/>
      </w:r>
    </w:p>
  </w:endnote>
  <w:endnote w:type="continuationSeparator" w:id="0">
    <w:p w:rsidR="00327CE0" w:rsidRDefault="0032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078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C732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CE0" w:rsidRDefault="00327CE0">
      <w:pPr>
        <w:spacing w:line="240" w:lineRule="auto"/>
      </w:pPr>
      <w:r>
        <w:separator/>
      </w:r>
    </w:p>
  </w:footnote>
  <w:footnote w:type="continuationSeparator" w:id="0">
    <w:p w:rsidR="00327CE0" w:rsidRDefault="0032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FB2483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B2483">
            <w:rPr>
              <w:lang w:val="pt-BR"/>
            </w:rPr>
            <w:t>Bike PE Locator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FB2483" w:rsidP="00FB2483">
          <w:pPr>
            <w:rPr>
              <w:lang w:val="pt-BR"/>
            </w:rPr>
          </w:pPr>
          <w:r>
            <w:rPr>
              <w:lang w:val="pt-BR"/>
            </w:rPr>
            <w:t xml:space="preserve">  Data: 18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09</w:t>
          </w:r>
          <w:r w:rsidR="00317164">
            <w:rPr>
              <w:lang w:val="pt-BR"/>
            </w:rPr>
            <w:t>/</w:t>
          </w:r>
          <w:r>
            <w:rPr>
              <w:lang w:val="pt-BR"/>
            </w:rPr>
            <w:t>2013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0"/>
    <w:rsid w:val="00047B1F"/>
    <w:rsid w:val="0005131E"/>
    <w:rsid w:val="0007036A"/>
    <w:rsid w:val="000741ED"/>
    <w:rsid w:val="00077472"/>
    <w:rsid w:val="000A31A5"/>
    <w:rsid w:val="000D4BE8"/>
    <w:rsid w:val="000D600E"/>
    <w:rsid w:val="000D7E02"/>
    <w:rsid w:val="000F43FA"/>
    <w:rsid w:val="000F6C64"/>
    <w:rsid w:val="0010443B"/>
    <w:rsid w:val="00112234"/>
    <w:rsid w:val="001200B2"/>
    <w:rsid w:val="00120463"/>
    <w:rsid w:val="001705EA"/>
    <w:rsid w:val="00177245"/>
    <w:rsid w:val="001F5E2E"/>
    <w:rsid w:val="00215BC8"/>
    <w:rsid w:val="0022435F"/>
    <w:rsid w:val="00284C3A"/>
    <w:rsid w:val="002857BC"/>
    <w:rsid w:val="002927E3"/>
    <w:rsid w:val="00297C2C"/>
    <w:rsid w:val="002A5799"/>
    <w:rsid w:val="002B494E"/>
    <w:rsid w:val="002C536D"/>
    <w:rsid w:val="002D0992"/>
    <w:rsid w:val="002D1ED4"/>
    <w:rsid w:val="002E0196"/>
    <w:rsid w:val="00305DAD"/>
    <w:rsid w:val="003100AA"/>
    <w:rsid w:val="00317164"/>
    <w:rsid w:val="00327CE0"/>
    <w:rsid w:val="00366BF2"/>
    <w:rsid w:val="00371F2B"/>
    <w:rsid w:val="00395B45"/>
    <w:rsid w:val="003A23CA"/>
    <w:rsid w:val="003A59C7"/>
    <w:rsid w:val="003D2710"/>
    <w:rsid w:val="003D31EA"/>
    <w:rsid w:val="003D394F"/>
    <w:rsid w:val="003E7FDC"/>
    <w:rsid w:val="00406B51"/>
    <w:rsid w:val="00417530"/>
    <w:rsid w:val="0042293A"/>
    <w:rsid w:val="00423B00"/>
    <w:rsid w:val="00426894"/>
    <w:rsid w:val="004301AE"/>
    <w:rsid w:val="00431008"/>
    <w:rsid w:val="0043175E"/>
    <w:rsid w:val="004579C7"/>
    <w:rsid w:val="00475223"/>
    <w:rsid w:val="004756DF"/>
    <w:rsid w:val="00497A03"/>
    <w:rsid w:val="004A446C"/>
    <w:rsid w:val="004A58DE"/>
    <w:rsid w:val="004B544B"/>
    <w:rsid w:val="004C770B"/>
    <w:rsid w:val="004C7850"/>
    <w:rsid w:val="004D64FF"/>
    <w:rsid w:val="004D71D5"/>
    <w:rsid w:val="004E6904"/>
    <w:rsid w:val="00516366"/>
    <w:rsid w:val="005243F9"/>
    <w:rsid w:val="00534675"/>
    <w:rsid w:val="00535CC5"/>
    <w:rsid w:val="00540357"/>
    <w:rsid w:val="00552856"/>
    <w:rsid w:val="0055315C"/>
    <w:rsid w:val="00554042"/>
    <w:rsid w:val="0055427B"/>
    <w:rsid w:val="005617A4"/>
    <w:rsid w:val="005842EF"/>
    <w:rsid w:val="00594C68"/>
    <w:rsid w:val="005C661A"/>
    <w:rsid w:val="005D0676"/>
    <w:rsid w:val="0061254B"/>
    <w:rsid w:val="00637A76"/>
    <w:rsid w:val="00651F71"/>
    <w:rsid w:val="006674AF"/>
    <w:rsid w:val="00670E42"/>
    <w:rsid w:val="006945BA"/>
    <w:rsid w:val="006B15FF"/>
    <w:rsid w:val="006B263D"/>
    <w:rsid w:val="006B3F98"/>
    <w:rsid w:val="006E6C4A"/>
    <w:rsid w:val="006F09B0"/>
    <w:rsid w:val="00701B06"/>
    <w:rsid w:val="00723C5F"/>
    <w:rsid w:val="007244F3"/>
    <w:rsid w:val="00727610"/>
    <w:rsid w:val="00770B41"/>
    <w:rsid w:val="007911BA"/>
    <w:rsid w:val="00794B5A"/>
    <w:rsid w:val="007E238D"/>
    <w:rsid w:val="007E35FC"/>
    <w:rsid w:val="007F03BA"/>
    <w:rsid w:val="0080129C"/>
    <w:rsid w:val="00821FE5"/>
    <w:rsid w:val="00827D0C"/>
    <w:rsid w:val="00831EC9"/>
    <w:rsid w:val="00833E8F"/>
    <w:rsid w:val="00851A2A"/>
    <w:rsid w:val="008555A0"/>
    <w:rsid w:val="00892199"/>
    <w:rsid w:val="0089390D"/>
    <w:rsid w:val="0089532D"/>
    <w:rsid w:val="008A02E4"/>
    <w:rsid w:val="008A352C"/>
    <w:rsid w:val="008B06E1"/>
    <w:rsid w:val="008B541A"/>
    <w:rsid w:val="008C433A"/>
    <w:rsid w:val="008E5F52"/>
    <w:rsid w:val="009142EB"/>
    <w:rsid w:val="00914EF1"/>
    <w:rsid w:val="0092139E"/>
    <w:rsid w:val="00930D2D"/>
    <w:rsid w:val="00975553"/>
    <w:rsid w:val="009B43A0"/>
    <w:rsid w:val="009C4F93"/>
    <w:rsid w:val="009C7321"/>
    <w:rsid w:val="009E60DD"/>
    <w:rsid w:val="009E65BF"/>
    <w:rsid w:val="00A1419F"/>
    <w:rsid w:val="00A467F3"/>
    <w:rsid w:val="00A6016C"/>
    <w:rsid w:val="00A6647A"/>
    <w:rsid w:val="00AA3B6E"/>
    <w:rsid w:val="00AB36E1"/>
    <w:rsid w:val="00AC4594"/>
    <w:rsid w:val="00AD134A"/>
    <w:rsid w:val="00AD2119"/>
    <w:rsid w:val="00AE2A7D"/>
    <w:rsid w:val="00B10182"/>
    <w:rsid w:val="00B312D8"/>
    <w:rsid w:val="00B5272B"/>
    <w:rsid w:val="00B600FD"/>
    <w:rsid w:val="00B67A09"/>
    <w:rsid w:val="00B77726"/>
    <w:rsid w:val="00BB5193"/>
    <w:rsid w:val="00BE477B"/>
    <w:rsid w:val="00BF014E"/>
    <w:rsid w:val="00BF08E1"/>
    <w:rsid w:val="00C0754F"/>
    <w:rsid w:val="00C24685"/>
    <w:rsid w:val="00C32246"/>
    <w:rsid w:val="00C74017"/>
    <w:rsid w:val="00C8590C"/>
    <w:rsid w:val="00C93430"/>
    <w:rsid w:val="00CD538E"/>
    <w:rsid w:val="00CE7B00"/>
    <w:rsid w:val="00D017D1"/>
    <w:rsid w:val="00D26160"/>
    <w:rsid w:val="00D309C7"/>
    <w:rsid w:val="00D30EB6"/>
    <w:rsid w:val="00D46722"/>
    <w:rsid w:val="00D51DE8"/>
    <w:rsid w:val="00D61AE8"/>
    <w:rsid w:val="00D66C88"/>
    <w:rsid w:val="00D77FD5"/>
    <w:rsid w:val="00D92BF5"/>
    <w:rsid w:val="00DC56F8"/>
    <w:rsid w:val="00DD2154"/>
    <w:rsid w:val="00DE0273"/>
    <w:rsid w:val="00DE1F6A"/>
    <w:rsid w:val="00DE7F06"/>
    <w:rsid w:val="00DF23F7"/>
    <w:rsid w:val="00DF5E24"/>
    <w:rsid w:val="00E5078C"/>
    <w:rsid w:val="00EA5F02"/>
    <w:rsid w:val="00EC2B2B"/>
    <w:rsid w:val="00ED107D"/>
    <w:rsid w:val="00ED366F"/>
    <w:rsid w:val="00EF11E7"/>
    <w:rsid w:val="00F02396"/>
    <w:rsid w:val="00F03545"/>
    <w:rsid w:val="00F34F6B"/>
    <w:rsid w:val="00F40077"/>
    <w:rsid w:val="00F46131"/>
    <w:rsid w:val="00F7640D"/>
    <w:rsid w:val="00F925C6"/>
    <w:rsid w:val="00F941BD"/>
    <w:rsid w:val="00F947BE"/>
    <w:rsid w:val="00FA4798"/>
    <w:rsid w:val="00FB2483"/>
    <w:rsid w:val="00FB45A1"/>
    <w:rsid w:val="00FB68F3"/>
    <w:rsid w:val="00FC25C9"/>
    <w:rsid w:val="00F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9ED7C-2A37-450B-8205-84AD45EB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393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Otávio</dc:creator>
  <cp:lastModifiedBy>Otávio</cp:lastModifiedBy>
  <cp:revision>216</cp:revision>
  <cp:lastPrinted>2001-03-15T17:26:00Z</cp:lastPrinted>
  <dcterms:created xsi:type="dcterms:W3CDTF">2013-09-18T22:11:00Z</dcterms:created>
  <dcterms:modified xsi:type="dcterms:W3CDTF">2013-09-30T21:21:00Z</dcterms:modified>
</cp:coreProperties>
</file>