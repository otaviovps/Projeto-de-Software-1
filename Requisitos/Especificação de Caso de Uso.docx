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AF531F">
      <w:pPr>
        <w:pStyle w:val="Ttulo"/>
        <w:rPr>
          <w:lang w:val="pt-BR"/>
        </w:rPr>
      </w:pPr>
      <w:r>
        <w:t>Bike PE Locator</w:t>
      </w:r>
      <w:r w:rsidR="00285ED7">
        <w:rPr>
          <w:lang w:val="pt-BR"/>
        </w:rPr>
        <w:br/>
        <w:t xml:space="preserve">Caso de Uso: </w:t>
      </w:r>
      <w:r w:rsidR="00674258">
        <w:rPr>
          <w:lang w:val="pt-BR"/>
        </w:rPr>
        <w:t>Efetuar Login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674258" w:rsidP="00BC025E">
      <w:pPr>
        <w:pStyle w:val="Corpodetexto"/>
        <w:ind w:left="426" w:firstLine="294"/>
        <w:rPr>
          <w:lang w:val="pt-BR"/>
        </w:rPr>
      </w:pPr>
      <w:r>
        <w:rPr>
          <w:rFonts w:ascii="Arial" w:hAnsi="Arial" w:cs="Arial"/>
          <w:color w:val="000000"/>
          <w:shd w:val="clear" w:color="auto" w:fill="FFFFFF"/>
        </w:rPr>
        <w:t>Este caso de uso é iniciado sempre que um usuário previamente inscrito no Bike PE Locator decide efetuar login no sistema</w:t>
      </w:r>
      <w:r w:rsidR="00DF03C9">
        <w:rPr>
          <w:rFonts w:ascii="Arial" w:hAnsi="Arial" w:cs="Arial"/>
          <w:color w:val="000000"/>
          <w:shd w:val="clear" w:color="auto" w:fill="FFFFFF"/>
        </w:rPr>
        <w:t>.</w:t>
      </w:r>
    </w:p>
    <w:p w:rsidR="00285ED7" w:rsidRDefault="00285ED7">
      <w:pPr>
        <w:pStyle w:val="Ttulo1"/>
      </w:pPr>
      <w:r>
        <w:t>Descrição dos Atores</w:t>
      </w:r>
    </w:p>
    <w:p w:rsidR="00285ED7" w:rsidRPr="00850C1F" w:rsidRDefault="001A6EF9">
      <w:pPr>
        <w:pStyle w:val="Ttulo2"/>
      </w:pPr>
      <w:r w:rsidRPr="00850C1F">
        <w:t>Usuário</w:t>
      </w:r>
      <w:r w:rsidR="00B91C66">
        <w:t xml:space="preserve"> do Bike PE Locator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454174">
      <w:pPr>
        <w:pStyle w:val="Corpodetexto"/>
        <w:rPr>
          <w:lang w:val="pt-BR"/>
        </w:rPr>
      </w:pPr>
      <w:r>
        <w:rPr>
          <w:lang w:val="pt-BR"/>
        </w:rPr>
        <w:t xml:space="preserve">O usuário </w:t>
      </w:r>
      <w:r w:rsidR="009924EB">
        <w:rPr>
          <w:lang w:val="pt-BR"/>
        </w:rPr>
        <w:t>deverá</w:t>
      </w:r>
      <w:r>
        <w:rPr>
          <w:lang w:val="pt-BR"/>
        </w:rPr>
        <w:t xml:space="preserve"> ter acessado a aplicação.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8E193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usuário</w:t>
      </w:r>
      <w:r w:rsidR="00BC025E">
        <w:rPr>
          <w:lang w:val="pt-BR"/>
        </w:rPr>
        <w:t>: otavio</w:t>
      </w:r>
      <w:r w:rsidR="00E4623C">
        <w:rPr>
          <w:lang w:val="pt-BR"/>
        </w:rPr>
        <w:t xml:space="preserve"> e senha</w:t>
      </w:r>
      <w:r w:rsidR="00BC025E">
        <w:rPr>
          <w:lang w:val="pt-BR"/>
        </w:rPr>
        <w:t>:123456</w:t>
      </w:r>
    </w:p>
    <w:p w:rsidR="00CA46CF" w:rsidRDefault="0057733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confirma usuário e senha</w:t>
      </w:r>
      <w:r w:rsidR="00CC77C2">
        <w:rPr>
          <w:lang w:val="pt-BR"/>
        </w:rPr>
        <w:t xml:space="preserve"> do cliente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r>
        <w:t>Cliente logado com sucesso</w:t>
      </w:r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2C3ADF">
      <w:pPr>
        <w:pStyle w:val="Ttulo2"/>
      </w:pPr>
      <w:r>
        <w:t>Fluxo Alternativo 1</w:t>
      </w:r>
    </w:p>
    <w:p w:rsidR="00285ED7" w:rsidRDefault="003C6BB0">
      <w:pPr>
        <w:pStyle w:val="Corpodetexto"/>
      </w:pPr>
      <w:r>
        <w:t xml:space="preserve">Se no passo </w:t>
      </w:r>
      <w:r w:rsidR="00B91C66">
        <w:t>3</w:t>
      </w:r>
      <w:r>
        <w:t xml:space="preserve"> do Fluxo Principal o </w:t>
      </w:r>
      <w:r w:rsidR="00CD154F">
        <w:t>sistema</w:t>
      </w:r>
      <w:r w:rsidR="00265736">
        <w:t xml:space="preserve"> não</w:t>
      </w:r>
      <w:r w:rsidR="00CD154F"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CC77C2">
        <w:rPr>
          <w:lang w:val="pt-BR"/>
        </w:rPr>
        <w:t xml:space="preserve"> usuário e senha do cliente</w:t>
      </w:r>
      <w:r w:rsidR="00E67A7A"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>
        <w:rPr>
          <w:lang w:val="pt-BR"/>
        </w:rPr>
        <w:t xml:space="preserve">nome de usuário </w:t>
      </w:r>
      <w:r w:rsidR="00BA60BD">
        <w:rPr>
          <w:lang w:val="pt-BR"/>
        </w:rPr>
        <w:t>e/</w:t>
      </w:r>
      <w:r>
        <w:rPr>
          <w:lang w:val="pt-BR"/>
        </w:rPr>
        <w:t xml:space="preserve">ou senha estão </w:t>
      </w:r>
      <w:r w:rsidR="009E5E3D">
        <w:rPr>
          <w:lang w:val="pt-BR"/>
        </w:rPr>
        <w:t>inválidos</w:t>
      </w:r>
      <w:r w:rsidR="00B528E5">
        <w:rPr>
          <w:lang w:val="pt-BR"/>
        </w:rPr>
        <w:t>”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r w:rsidR="00624F22">
        <w:rPr>
          <w:lang w:val="pt-BR"/>
        </w:rPr>
        <w:t>1</w:t>
      </w:r>
    </w:p>
    <w:p w:rsidR="003066F7" w:rsidRDefault="003066F7" w:rsidP="003066F7">
      <w:pPr>
        <w:pStyle w:val="Ttulo2"/>
      </w:pPr>
      <w:r>
        <w:t>Fluxo Alternativo 2</w:t>
      </w:r>
    </w:p>
    <w:p w:rsidR="003066F7" w:rsidRDefault="003066F7" w:rsidP="003066F7">
      <w:pPr>
        <w:pStyle w:val="Corpodetexto"/>
      </w:pPr>
      <w:r>
        <w:t>Se no passo 4 do Fluxo Principal o s</w:t>
      </w:r>
      <w:r w:rsidR="00780EE9">
        <w:t>istema não autenticar</w:t>
      </w:r>
      <w:r w:rsidR="004557E3">
        <w:t xml:space="preserve"> o cliente</w:t>
      </w:r>
      <w:r>
        <w:t>, então: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“erro na autenticação, favor tentar mais tarde”</w:t>
      </w:r>
      <w:r w:rsidR="00AD251E">
        <w:rPr>
          <w:lang w:val="pt-BR"/>
        </w:rPr>
        <w:t>.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r w:rsidR="009E2432">
        <w:rPr>
          <w:lang w:val="pt-BR"/>
        </w:rPr>
        <w:t>6</w:t>
      </w:r>
    </w:p>
    <w:p w:rsidR="003066F7" w:rsidRPr="003C6BB0" w:rsidRDefault="003066F7" w:rsidP="003066F7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</w:pPr>
      <w:r>
        <w:t xml:space="preserve">Subfluxos </w:t>
      </w:r>
    </w:p>
    <w:p w:rsidR="00285ED7" w:rsidRDefault="00741994">
      <w:pPr>
        <w:pStyle w:val="Ttulo2"/>
      </w:pPr>
      <w:bookmarkStart w:id="0" w:name="_GoBack"/>
      <w:bookmarkEnd w:id="0"/>
      <w:r>
        <w:t>subfluxo 1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r>
        <w:rPr>
          <w:lang w:val="pt-BR"/>
        </w:rPr>
        <w:t>Logado com sucesso</w:t>
      </w:r>
    </w:p>
    <w:p w:rsidR="00B218C0" w:rsidRDefault="00374731" w:rsidP="00374731">
      <w:pPr>
        <w:pStyle w:val="Corpodetexto"/>
        <w:numPr>
          <w:ilvl w:val="0"/>
          <w:numId w:val="6"/>
        </w:numPr>
      </w:pPr>
      <w:r>
        <w:t>Cliente d</w:t>
      </w:r>
      <w:r w:rsidR="00B218C0">
        <w:t xml:space="preserve">igita </w:t>
      </w:r>
      <w:r>
        <w:t>seu login e senha</w:t>
      </w:r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r>
        <w:t xml:space="preserve">Clica no botão </w:t>
      </w:r>
      <w:r w:rsidR="00D92872">
        <w:t>E</w:t>
      </w:r>
      <w:r>
        <w:t>ntrar</w:t>
      </w:r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r>
        <w:t>Cliente logado com sucesso</w:t>
      </w:r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>Usuário logado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pStyle w:val="Corpodetexto"/>
        <w:rPr>
          <w:lang w:val="pt-BR"/>
        </w:rPr>
      </w:pPr>
      <w:r>
        <w:rPr>
          <w:lang w:val="pt-BR"/>
        </w:rPr>
        <w:t>&lt;</w:t>
      </w:r>
      <w:r w:rsidR="003C6BB0">
        <w:rPr>
          <w:lang w:val="pt-BR"/>
        </w:rPr>
        <w:t>requisito especial 1</w:t>
      </w:r>
      <w:r>
        <w:rPr>
          <w:lang w:val="pt-BR"/>
        </w:rPr>
        <w:t>&gt;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866" w:rsidRDefault="00BF4866">
      <w:r>
        <w:separator/>
      </w:r>
    </w:p>
  </w:endnote>
  <w:endnote w:type="continuationSeparator" w:id="0">
    <w:p w:rsidR="00BF4866" w:rsidRDefault="00BF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4199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4199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866" w:rsidRDefault="00BF4866">
      <w:r>
        <w:separator/>
      </w:r>
    </w:p>
  </w:footnote>
  <w:footnote w:type="continuationSeparator" w:id="0">
    <w:p w:rsidR="00BF4866" w:rsidRDefault="00BF4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3714F0" w:rsidP="003C6BB0">
          <w:pPr>
            <w:rPr>
              <w:sz w:val="20"/>
            </w:rPr>
          </w:pPr>
          <w:r>
            <w:rPr>
              <w:sz w:val="20"/>
            </w:rPr>
            <w:t>Bike PE Locator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84A4B">
            <w:rPr>
              <w:sz w:val="20"/>
              <w:szCs w:val="20"/>
              <w:lang w:val="pt-BR"/>
            </w:rPr>
            <w:t>Logar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111DC4"/>
    <w:rsid w:val="00154446"/>
    <w:rsid w:val="001618D8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4174"/>
    <w:rsid w:val="004557E3"/>
    <w:rsid w:val="00492D6F"/>
    <w:rsid w:val="004E1DE5"/>
    <w:rsid w:val="004E38FF"/>
    <w:rsid w:val="005416D2"/>
    <w:rsid w:val="00542AB1"/>
    <w:rsid w:val="00564804"/>
    <w:rsid w:val="00577330"/>
    <w:rsid w:val="005A2057"/>
    <w:rsid w:val="005B528C"/>
    <w:rsid w:val="005F4430"/>
    <w:rsid w:val="00616949"/>
    <w:rsid w:val="00624F22"/>
    <w:rsid w:val="00674258"/>
    <w:rsid w:val="006A525A"/>
    <w:rsid w:val="007216AF"/>
    <w:rsid w:val="00721EFE"/>
    <w:rsid w:val="00741994"/>
    <w:rsid w:val="00780EE9"/>
    <w:rsid w:val="007B17CB"/>
    <w:rsid w:val="007F7B67"/>
    <w:rsid w:val="00805E48"/>
    <w:rsid w:val="00850C1F"/>
    <w:rsid w:val="00856122"/>
    <w:rsid w:val="008A5870"/>
    <w:rsid w:val="008D180A"/>
    <w:rsid w:val="008E1939"/>
    <w:rsid w:val="00962B05"/>
    <w:rsid w:val="009924EB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025E"/>
    <w:rsid w:val="00BC2431"/>
    <w:rsid w:val="00BF4866"/>
    <w:rsid w:val="00C279D2"/>
    <w:rsid w:val="00C436C7"/>
    <w:rsid w:val="00C4400B"/>
    <w:rsid w:val="00C855C7"/>
    <w:rsid w:val="00CA46CF"/>
    <w:rsid w:val="00CC77C2"/>
    <w:rsid w:val="00CD154F"/>
    <w:rsid w:val="00D92872"/>
    <w:rsid w:val="00DE4D18"/>
    <w:rsid w:val="00DF03C9"/>
    <w:rsid w:val="00E4623C"/>
    <w:rsid w:val="00E67A7A"/>
    <w:rsid w:val="00E77DC0"/>
    <w:rsid w:val="00EA58A4"/>
    <w:rsid w:val="00EC2E9B"/>
    <w:rsid w:val="00EE6C27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158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Otávio</cp:lastModifiedBy>
  <cp:revision>122</cp:revision>
  <cp:lastPrinted>2013-09-30T21:24:00Z</cp:lastPrinted>
  <dcterms:created xsi:type="dcterms:W3CDTF">2013-09-30T21:24:00Z</dcterms:created>
  <dcterms:modified xsi:type="dcterms:W3CDTF">2013-10-29T20:48:00Z</dcterms:modified>
</cp:coreProperties>
</file>