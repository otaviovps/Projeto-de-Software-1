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C4B" w:rsidRDefault="00450BE9">
      <w:pPr>
        <w:pStyle w:val="Ttulo"/>
        <w:rPr>
          <w:lang w:val="pt-BR"/>
        </w:rPr>
      </w:pPr>
      <w:r>
        <w:t>Bike PE Locator</w:t>
      </w:r>
    </w:p>
    <w:p w:rsidR="00446C4B" w:rsidRDefault="00656711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446C4B" w:rsidRDefault="00446C4B"/>
    <w:p w:rsidR="00446C4B" w:rsidRDefault="00656711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446C4B" w:rsidRDefault="00446C4B">
      <w:pPr>
        <w:rPr>
          <w:rFonts w:ascii="Times" w:hAnsi="Times"/>
          <w:iCs/>
          <w:color w:val="0000FF"/>
        </w:rPr>
      </w:pPr>
    </w:p>
    <w:p w:rsidR="00446C4B" w:rsidRDefault="00656711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446C4B" w:rsidRDefault="0038758D" w:rsidP="00890135">
      <w:pPr>
        <w:pStyle w:val="InfoBlue"/>
        <w:jc w:val="both"/>
        <w:rPr>
          <w:color w:val="auto"/>
        </w:rPr>
      </w:pPr>
      <w:r>
        <w:tab/>
      </w:r>
      <w:r w:rsidRPr="00D01C53">
        <w:rPr>
          <w:color w:val="auto"/>
        </w:rPr>
        <w:t xml:space="preserve">Este </w:t>
      </w:r>
      <w:proofErr w:type="spellStart"/>
      <w:r w:rsidR="00064AB0" w:rsidRPr="00D01C53">
        <w:rPr>
          <w:color w:val="auto"/>
        </w:rPr>
        <w:t>documento</w:t>
      </w:r>
      <w:proofErr w:type="spellEnd"/>
      <w:r w:rsidR="00064AB0" w:rsidRPr="00D01C53">
        <w:rPr>
          <w:color w:val="auto"/>
        </w:rPr>
        <w:t xml:space="preserve"> </w:t>
      </w:r>
      <w:proofErr w:type="spellStart"/>
      <w:r w:rsidR="0026361D" w:rsidRPr="00D01C53">
        <w:rPr>
          <w:color w:val="auto"/>
        </w:rPr>
        <w:t>apresentará</w:t>
      </w:r>
      <w:proofErr w:type="spellEnd"/>
      <w:r w:rsidR="0026361D" w:rsidRPr="00D01C53">
        <w:rPr>
          <w:color w:val="auto"/>
        </w:rPr>
        <w:t xml:space="preserve"> </w:t>
      </w:r>
      <w:proofErr w:type="spellStart"/>
      <w:r w:rsidR="0026361D" w:rsidRPr="00D01C53">
        <w:rPr>
          <w:color w:val="auto"/>
        </w:rPr>
        <w:t>os</w:t>
      </w:r>
      <w:proofErr w:type="spellEnd"/>
      <w:r w:rsidR="0026361D" w:rsidRPr="00D01C53">
        <w:rPr>
          <w:color w:val="auto"/>
        </w:rPr>
        <w:t xml:space="preserve"> </w:t>
      </w:r>
      <w:proofErr w:type="spellStart"/>
      <w:r w:rsidR="00064AB0" w:rsidRPr="00D01C53">
        <w:rPr>
          <w:color w:val="auto"/>
        </w:rPr>
        <w:t>pontos</w:t>
      </w:r>
      <w:proofErr w:type="spellEnd"/>
      <w:r w:rsidR="00064AB0" w:rsidRPr="00D01C53">
        <w:rPr>
          <w:color w:val="auto"/>
        </w:rPr>
        <w:t xml:space="preserve"> </w:t>
      </w:r>
      <w:r w:rsidR="00064AB0" w:rsidRPr="00D01C53">
        <w:rPr>
          <w:color w:val="auto"/>
          <w:lang w:val="pt-BR"/>
        </w:rPr>
        <w:t>necessários</w:t>
      </w:r>
      <w:r w:rsidR="00064AB0" w:rsidRPr="00D01C53">
        <w:rPr>
          <w:color w:val="auto"/>
        </w:rPr>
        <w:t xml:space="preserve"> e</w:t>
      </w:r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opcionais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para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execução</w:t>
      </w:r>
      <w:proofErr w:type="spellEnd"/>
      <w:r w:rsidR="00070ECB" w:rsidRPr="00D01C53">
        <w:rPr>
          <w:color w:val="auto"/>
        </w:rPr>
        <w:t xml:space="preserve"> do </w:t>
      </w:r>
      <w:proofErr w:type="spellStart"/>
      <w:r w:rsidR="00070ECB" w:rsidRPr="00D01C53">
        <w:rPr>
          <w:color w:val="auto"/>
        </w:rPr>
        <w:t>caderno</w:t>
      </w:r>
      <w:proofErr w:type="spellEnd"/>
      <w:r w:rsidR="00070ECB" w:rsidRPr="00D01C53">
        <w:rPr>
          <w:color w:val="auto"/>
        </w:rPr>
        <w:t xml:space="preserve"> de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. </w:t>
      </w:r>
      <w:proofErr w:type="gramStart"/>
      <w:r w:rsidR="00070ECB" w:rsidRPr="00D01C53">
        <w:rPr>
          <w:color w:val="auto"/>
        </w:rPr>
        <w:t xml:space="preserve">Na </w:t>
      </w:r>
      <w:proofErr w:type="spellStart"/>
      <w:r w:rsidR="00070ECB" w:rsidRPr="00D01C53">
        <w:rPr>
          <w:color w:val="auto"/>
        </w:rPr>
        <w:t>qual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FD774E">
        <w:rPr>
          <w:color w:val="auto"/>
        </w:rPr>
        <w:t>será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importante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conter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Metas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Arquiteturais</w:t>
      </w:r>
      <w:proofErr w:type="spellEnd"/>
      <w:r w:rsidR="004750CC" w:rsidRPr="00D01C53">
        <w:rPr>
          <w:color w:val="auto"/>
        </w:rPr>
        <w:t xml:space="preserve"> e </w:t>
      </w:r>
      <w:proofErr w:type="spellStart"/>
      <w:r w:rsidR="004750CC" w:rsidRPr="00D01C53">
        <w:rPr>
          <w:color w:val="auto"/>
        </w:rPr>
        <w:t>Filosofia</w:t>
      </w:r>
      <w:proofErr w:type="spellEnd"/>
      <w:r w:rsidR="004750CC" w:rsidRPr="00D01C53">
        <w:rPr>
          <w:color w:val="auto"/>
        </w:rPr>
        <w:t xml:space="preserve"> e </w:t>
      </w:r>
      <w:proofErr w:type="spellStart"/>
      <w:r w:rsidR="004750CC" w:rsidRPr="00D01C53">
        <w:rPr>
          <w:color w:val="auto"/>
        </w:rPr>
        <w:t>Mecanismos</w:t>
      </w:r>
      <w:proofErr w:type="spellEnd"/>
      <w:r w:rsidR="004750CC" w:rsidRPr="00D01C53">
        <w:rPr>
          <w:color w:val="auto"/>
        </w:rPr>
        <w:t xml:space="preserve"> </w:t>
      </w:r>
      <w:proofErr w:type="spellStart"/>
      <w:r w:rsidR="004750CC" w:rsidRPr="00D01C53">
        <w:rPr>
          <w:color w:val="auto"/>
        </w:rPr>
        <w:t>Arquiteturais</w:t>
      </w:r>
      <w:proofErr w:type="spellEnd"/>
      <w:r w:rsidR="00FD774E">
        <w:rPr>
          <w:color w:val="auto"/>
        </w:rPr>
        <w:t>.</w:t>
      </w:r>
      <w:proofErr w:type="gramEnd"/>
      <w:r w:rsidR="00FD774E">
        <w:rPr>
          <w:color w:val="auto"/>
        </w:rPr>
        <w:t xml:space="preserve"> </w:t>
      </w:r>
      <w:proofErr w:type="spellStart"/>
      <w:r w:rsidR="00FD774E">
        <w:rPr>
          <w:color w:val="auto"/>
        </w:rPr>
        <w:t>Além</w:t>
      </w:r>
      <w:proofErr w:type="spellEnd"/>
      <w:r w:rsidR="00FD774E">
        <w:rPr>
          <w:color w:val="auto"/>
        </w:rPr>
        <w:t xml:space="preserve"> das</w:t>
      </w:r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Premissas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Dependências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Requisitos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Críticos</w:t>
      </w:r>
      <w:proofErr w:type="spellEnd"/>
      <w:r w:rsidR="00070ECB" w:rsidRPr="00D01C53">
        <w:rPr>
          <w:color w:val="auto"/>
        </w:rPr>
        <w:t xml:space="preserve">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Decisões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Restrições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Justificativas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r w:rsidR="00070ECB" w:rsidRPr="00D01C53">
        <w:rPr>
          <w:color w:val="auto"/>
        </w:rPr>
        <w:t>Principais</w:t>
      </w:r>
      <w:proofErr w:type="spellEnd"/>
      <w:r w:rsidR="00070ECB" w:rsidRPr="00D01C53">
        <w:rPr>
          <w:color w:val="auto"/>
        </w:rPr>
        <w:t xml:space="preserve"> </w:t>
      </w:r>
      <w:proofErr w:type="spellStart"/>
      <w:r w:rsidR="00070ECB" w:rsidRPr="00D01C53">
        <w:rPr>
          <w:color w:val="auto"/>
        </w:rPr>
        <w:t>Abistrações</w:t>
      </w:r>
      <w:proofErr w:type="spellEnd"/>
      <w:r w:rsidR="00070ECB" w:rsidRPr="00D01C53">
        <w:rPr>
          <w:color w:val="auto"/>
        </w:rPr>
        <w:t xml:space="preserve">, </w:t>
      </w:r>
      <w:proofErr w:type="spellStart"/>
      <w:proofErr w:type="gramStart"/>
      <w:r w:rsidR="00070ECB" w:rsidRPr="00D01C53">
        <w:rPr>
          <w:color w:val="auto"/>
        </w:rPr>
        <w:t>Camadas</w:t>
      </w:r>
      <w:proofErr w:type="spellEnd"/>
      <w:proofErr w:type="gramEnd"/>
      <w:r w:rsidR="00070ECB" w:rsidRPr="00D01C53">
        <w:rPr>
          <w:color w:val="auto"/>
        </w:rPr>
        <w:t xml:space="preserve"> do Framework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 xml:space="preserve"> e </w:t>
      </w:r>
      <w:proofErr w:type="spellStart"/>
      <w:r w:rsidR="00070ECB" w:rsidRPr="00D01C53">
        <w:rPr>
          <w:color w:val="auto"/>
        </w:rPr>
        <w:t>Visões</w:t>
      </w:r>
      <w:proofErr w:type="spellEnd"/>
      <w:r w:rsidR="00070ECB" w:rsidRPr="00D01C53">
        <w:rPr>
          <w:color w:val="auto"/>
        </w:rPr>
        <w:t xml:space="preserve"> da </w:t>
      </w:r>
      <w:proofErr w:type="spellStart"/>
      <w:r w:rsidR="00070ECB" w:rsidRPr="00D01C53">
        <w:rPr>
          <w:color w:val="auto"/>
        </w:rPr>
        <w:t>Arquitetura</w:t>
      </w:r>
      <w:proofErr w:type="spellEnd"/>
      <w:r w:rsidR="00070ECB" w:rsidRPr="00D01C53">
        <w:rPr>
          <w:color w:val="auto"/>
        </w:rPr>
        <w:t>.</w:t>
      </w:r>
    </w:p>
    <w:p w:rsidR="00C81F63" w:rsidRPr="00C81F63" w:rsidRDefault="00C81F63" w:rsidP="00C81F63">
      <w:pPr>
        <w:pStyle w:val="Corpodetexto"/>
      </w:pPr>
    </w:p>
    <w:bookmarkEnd w:id="0"/>
    <w:bookmarkEnd w:id="1"/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Metas Arquiteturais e Filosofia</w:t>
      </w:r>
    </w:p>
    <w:p w:rsidR="0060522A" w:rsidRDefault="00E82CCC" w:rsidP="00063C03">
      <w:pPr>
        <w:ind w:firstLine="360"/>
        <w:jc w:val="both"/>
        <w:rPr>
          <w:lang w:val="pt-BR"/>
        </w:rPr>
      </w:pPr>
      <w:r>
        <w:rPr>
          <w:lang w:val="pt-BR"/>
        </w:rPr>
        <w:t>Entre as principais metas adotadas n</w:t>
      </w:r>
      <w:r w:rsidR="004F1ED2">
        <w:rPr>
          <w:lang w:val="pt-BR"/>
        </w:rPr>
        <w:t>este</w:t>
      </w:r>
      <w:r>
        <w:rPr>
          <w:lang w:val="pt-BR"/>
        </w:rPr>
        <w:t xml:space="preserve"> projeto,</w:t>
      </w:r>
      <w:r w:rsidR="004F1ED2">
        <w:rPr>
          <w:lang w:val="pt-BR"/>
        </w:rPr>
        <w:t xml:space="preserve"> está </w:t>
      </w:r>
      <w:r w:rsidR="00565986">
        <w:rPr>
          <w:lang w:val="pt-BR"/>
        </w:rPr>
        <w:t>à neces</w:t>
      </w:r>
      <w:r w:rsidR="00C45B00">
        <w:rPr>
          <w:lang w:val="pt-BR"/>
        </w:rPr>
        <w:t>sidade de obter localização dos usuários</w:t>
      </w:r>
      <w:r w:rsidR="00052F83">
        <w:rPr>
          <w:lang w:val="pt-BR"/>
        </w:rPr>
        <w:t xml:space="preserve"> </w:t>
      </w:r>
      <w:r w:rsidR="00885B10">
        <w:rPr>
          <w:lang w:val="pt-BR"/>
        </w:rPr>
        <w:t xml:space="preserve">da </w:t>
      </w:r>
      <w:proofErr w:type="spellStart"/>
      <w:r w:rsidR="00885B10">
        <w:rPr>
          <w:lang w:val="pt-BR"/>
        </w:rPr>
        <w:t>Bike</w:t>
      </w:r>
      <w:proofErr w:type="spellEnd"/>
      <w:r w:rsidR="00052F83">
        <w:rPr>
          <w:lang w:val="pt-BR"/>
        </w:rPr>
        <w:t xml:space="preserve"> PE </w:t>
      </w:r>
      <w:proofErr w:type="spellStart"/>
      <w:r w:rsidR="00052F83">
        <w:rPr>
          <w:lang w:val="pt-BR"/>
        </w:rPr>
        <w:t>Locator</w:t>
      </w:r>
      <w:proofErr w:type="spellEnd"/>
      <w:r w:rsidR="00C45B00">
        <w:rPr>
          <w:lang w:val="pt-BR"/>
        </w:rPr>
        <w:t xml:space="preserve"> atra</w:t>
      </w:r>
      <w:r w:rsidR="00135A81">
        <w:rPr>
          <w:lang w:val="pt-BR"/>
        </w:rPr>
        <w:t>v</w:t>
      </w:r>
      <w:r w:rsidR="00052F83">
        <w:rPr>
          <w:lang w:val="pt-BR"/>
        </w:rPr>
        <w:t>és de</w:t>
      </w:r>
      <w:r w:rsidR="00135A81">
        <w:rPr>
          <w:lang w:val="pt-BR"/>
        </w:rPr>
        <w:t xml:space="preserve"> GPS</w:t>
      </w:r>
      <w:r w:rsidR="001155C5">
        <w:rPr>
          <w:lang w:val="pt-BR"/>
        </w:rPr>
        <w:t xml:space="preserve">. Este aplicativo funciona com </w:t>
      </w:r>
      <w:r w:rsidR="00EE09EE">
        <w:rPr>
          <w:lang w:val="pt-BR"/>
        </w:rPr>
        <w:t>sistema operacional mobile</w:t>
      </w:r>
      <w:r w:rsidR="001155C5">
        <w:rPr>
          <w:lang w:val="pt-BR"/>
        </w:rPr>
        <w:t xml:space="preserve"> </w:t>
      </w:r>
      <w:proofErr w:type="spellStart"/>
      <w:r w:rsidR="001155C5">
        <w:rPr>
          <w:lang w:val="pt-BR"/>
        </w:rPr>
        <w:t>android</w:t>
      </w:r>
      <w:proofErr w:type="spellEnd"/>
      <w:r w:rsidR="001155C5">
        <w:rPr>
          <w:lang w:val="pt-BR"/>
        </w:rPr>
        <w:t>, provendo maior mobilidade e portabilidade aos clientes do sistema utilizado.</w:t>
      </w:r>
    </w:p>
    <w:p w:rsidR="0060522A" w:rsidRPr="0060522A" w:rsidRDefault="0060522A" w:rsidP="0060522A">
      <w:pPr>
        <w:rPr>
          <w:lang w:val="pt-BR"/>
        </w:rPr>
      </w:pPr>
    </w:p>
    <w:p w:rsidR="00446C4B" w:rsidRDefault="00656711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</w:p>
    <w:p w:rsidR="00063C03" w:rsidRDefault="00063C03" w:rsidP="00063C03">
      <w:pPr>
        <w:pStyle w:val="InfoBlue"/>
        <w:rPr>
          <w:color w:val="auto"/>
          <w:lang w:val="pt-BR"/>
        </w:rPr>
      </w:pPr>
      <w:r>
        <w:rPr>
          <w:color w:val="auto"/>
          <w:lang w:val="pt-BR"/>
        </w:rPr>
        <w:t>Premissas:</w:t>
      </w:r>
    </w:p>
    <w:p w:rsidR="003F13DB" w:rsidRDefault="001A6218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Terá um consultor de </w:t>
      </w:r>
      <w:r w:rsidR="00D71074">
        <w:rPr>
          <w:lang w:val="pt-BR"/>
        </w:rPr>
        <w:t>projetos</w:t>
      </w:r>
      <w:r>
        <w:rPr>
          <w:lang w:val="pt-BR"/>
        </w:rPr>
        <w:t>;</w:t>
      </w:r>
    </w:p>
    <w:p w:rsidR="00063C03" w:rsidRDefault="00063C03" w:rsidP="00063C03">
      <w:pPr>
        <w:pStyle w:val="Corpodetexto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O Projeto terá duração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ano;</w:t>
      </w:r>
    </w:p>
    <w:p w:rsidR="00063C03" w:rsidRDefault="00063C03" w:rsidP="00063C03">
      <w:pPr>
        <w:pStyle w:val="Corpodetexto"/>
        <w:ind w:left="0"/>
        <w:rPr>
          <w:lang w:val="pt-BR"/>
        </w:rPr>
      </w:pPr>
      <w:r>
        <w:rPr>
          <w:lang w:val="pt-BR"/>
        </w:rPr>
        <w:t>Dependências: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>Se adequar ao tempo do Programador;</w:t>
      </w:r>
    </w:p>
    <w:p w:rsidR="00063C03" w:rsidRDefault="00063C03" w:rsidP="00063C03">
      <w:pPr>
        <w:pStyle w:val="Corpodetexto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Ter </w:t>
      </w:r>
      <w:r w:rsidR="004D2EDB">
        <w:rPr>
          <w:lang w:val="pt-BR"/>
        </w:rPr>
        <w:t xml:space="preserve">um </w:t>
      </w:r>
      <w:proofErr w:type="gramStart"/>
      <w:r w:rsidR="004D2EDB">
        <w:rPr>
          <w:lang w:val="pt-BR"/>
        </w:rPr>
        <w:t>feedback</w:t>
      </w:r>
      <w:proofErr w:type="gramEnd"/>
      <w:r>
        <w:rPr>
          <w:lang w:val="pt-BR"/>
        </w:rPr>
        <w:t xml:space="preserve"> do consultor </w:t>
      </w:r>
      <w:r w:rsidR="00C0501B">
        <w:rPr>
          <w:lang w:val="pt-BR"/>
        </w:rPr>
        <w:t>de projetos nas</w:t>
      </w:r>
      <w:r>
        <w:rPr>
          <w:lang w:val="pt-BR"/>
        </w:rPr>
        <w:t xml:space="preserve"> Quartas-Feiras.</w:t>
      </w:r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>Requisitos Críticos da Arquitetura</w:t>
      </w:r>
    </w:p>
    <w:p w:rsidR="00EB3D1B" w:rsidRPr="009207D9" w:rsidRDefault="00E16742" w:rsidP="0065641D">
      <w:pPr>
        <w:pStyle w:val="Ttulo1"/>
        <w:numPr>
          <w:ilvl w:val="0"/>
          <w:numId w:val="0"/>
        </w:numPr>
        <w:ind w:firstLine="360"/>
        <w:rPr>
          <w:rFonts w:ascii="Times New Roman" w:hAnsi="Times New Roman"/>
          <w:b w:val="0"/>
          <w:sz w:val="20"/>
          <w:lang w:val="pt-BR"/>
        </w:rPr>
      </w:pPr>
      <w:hyperlink r:id="rId8" w:history="1">
        <w:r w:rsidR="00EB3D1B" w:rsidRPr="009207D9">
          <w:rPr>
            <w:rStyle w:val="Hyperlink"/>
            <w:rFonts w:ascii="Times New Roman" w:hAnsi="Times New Roman"/>
            <w:b w:val="0"/>
            <w:color w:val="auto"/>
            <w:sz w:val="20"/>
          </w:rPr>
          <w:t>http://escritoriodeprojetos.com.br/gerenciamento-do-escopo-do-projeto.aspx</w:t>
        </w:r>
      </w:hyperlink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t xml:space="preserve">Decisões, Restrições e </w:t>
      </w:r>
      <w:proofErr w:type="gramStart"/>
      <w:r>
        <w:rPr>
          <w:lang w:val="pt-BR"/>
        </w:rPr>
        <w:t>Justificativas</w:t>
      </w:r>
      <w:proofErr w:type="gramEnd"/>
    </w:p>
    <w:p w:rsidR="00063E3C" w:rsidRPr="00063E3C" w:rsidRDefault="00063E3C" w:rsidP="00063E3C">
      <w:pPr>
        <w:rPr>
          <w:lang w:val="pt-BR"/>
        </w:rPr>
      </w:pPr>
    </w:p>
    <w:p w:rsidR="00EE4A6E" w:rsidRDefault="006418F7" w:rsidP="00BD150F">
      <w:pPr>
        <w:pStyle w:val="Ttulo1"/>
        <w:numPr>
          <w:ilvl w:val="0"/>
          <w:numId w:val="34"/>
        </w:numPr>
        <w:spacing w:before="0" w:after="0" w:line="360" w:lineRule="auto"/>
        <w:ind w:left="709" w:hanging="357"/>
        <w:rPr>
          <w:rFonts w:ascii="Times New Roman" w:hAnsi="Times New Roman"/>
          <w:b w:val="0"/>
          <w:sz w:val="20"/>
          <w:lang w:val="pt-BR"/>
        </w:rPr>
      </w:pPr>
      <w:r>
        <w:rPr>
          <w:rFonts w:ascii="Times New Roman" w:hAnsi="Times New Roman"/>
          <w:b w:val="0"/>
          <w:sz w:val="20"/>
          <w:lang w:val="pt-BR"/>
        </w:rPr>
        <w:t xml:space="preserve">O será desenvolvido na tecnologia </w:t>
      </w:r>
      <w:proofErr w:type="spellStart"/>
      <w:r>
        <w:rPr>
          <w:rFonts w:ascii="Times New Roman" w:hAnsi="Times New Roman"/>
          <w:b w:val="0"/>
          <w:sz w:val="20"/>
          <w:lang w:val="pt-BR"/>
        </w:rPr>
        <w:t>android</w:t>
      </w:r>
      <w:proofErr w:type="spellEnd"/>
      <w:r>
        <w:rPr>
          <w:rFonts w:ascii="Times New Roman" w:hAnsi="Times New Roman"/>
          <w:b w:val="0"/>
          <w:sz w:val="20"/>
          <w:lang w:val="pt-BR"/>
        </w:rPr>
        <w:t>.</w:t>
      </w:r>
    </w:p>
    <w:p w:rsidR="00735BF2" w:rsidRDefault="00B752C2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programador trabalhará duas horas aos sábados e uma hora no domingo.</w:t>
      </w:r>
    </w:p>
    <w:p w:rsidR="009A76DF" w:rsidRDefault="009A76DF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 projeto não poderá ultrapassar o tempo determinado.</w:t>
      </w:r>
    </w:p>
    <w:p w:rsidR="00C91063" w:rsidRDefault="00C91063" w:rsidP="00BD150F">
      <w:pPr>
        <w:pStyle w:val="PargrafodaLista"/>
        <w:numPr>
          <w:ilvl w:val="0"/>
          <w:numId w:val="34"/>
        </w:numPr>
        <w:spacing w:line="360" w:lineRule="auto"/>
        <w:ind w:left="709" w:hanging="357"/>
        <w:rPr>
          <w:lang w:val="pt-BR"/>
        </w:rPr>
      </w:pPr>
      <w:r>
        <w:rPr>
          <w:lang w:val="pt-BR"/>
        </w:rPr>
        <w:t>O</w:t>
      </w:r>
      <w:r w:rsidR="007E2B21">
        <w:rPr>
          <w:lang w:val="pt-BR"/>
        </w:rPr>
        <w:t xml:space="preserve"> projeto deverá atender a 98% dos casos de testes.</w:t>
      </w:r>
    </w:p>
    <w:p w:rsidR="00446C4B" w:rsidRDefault="00656711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446C4B" w:rsidRDefault="00656711">
      <w:pPr>
        <w:pStyle w:val="Ttulo2"/>
      </w:pPr>
      <w:proofErr w:type="spellStart"/>
      <w:r>
        <w:t>Mecanismo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1</w:t>
      </w:r>
    </w:p>
    <w:p w:rsidR="00446C4B" w:rsidRDefault="00656711">
      <w:pPr>
        <w:pStyle w:val="Ttulo2"/>
      </w:pPr>
      <w:proofErr w:type="spellStart"/>
      <w:r>
        <w:t>Mecanismo</w:t>
      </w:r>
      <w:proofErr w:type="spellEnd"/>
      <w:r>
        <w:t xml:space="preserve"> </w:t>
      </w:r>
      <w:proofErr w:type="spellStart"/>
      <w:r>
        <w:t>Arquitetural</w:t>
      </w:r>
      <w:proofErr w:type="spellEnd"/>
      <w:r>
        <w:t xml:space="preserve"> 2</w:t>
      </w:r>
    </w:p>
    <w:p w:rsidR="00446C4B" w:rsidRDefault="00446C4B">
      <w:pPr>
        <w:pStyle w:val="Corpodetexto"/>
      </w:pPr>
    </w:p>
    <w:p w:rsidR="00446C4B" w:rsidRDefault="00656711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446C4B" w:rsidRPr="000605CA" w:rsidRDefault="000605CA" w:rsidP="000605CA">
      <w:pPr>
        <w:pStyle w:val="InfoBlue"/>
        <w:tabs>
          <w:tab w:val="clear" w:pos="540"/>
          <w:tab w:val="left" w:pos="426"/>
        </w:tabs>
        <w:rPr>
          <w:color w:val="auto"/>
        </w:rPr>
      </w:pPr>
      <w:r w:rsidRPr="000605CA">
        <w:rPr>
          <w:color w:val="auto"/>
        </w:rPr>
        <w:tab/>
      </w:r>
      <w:proofErr w:type="gramStart"/>
      <w:r w:rsidRPr="000605CA">
        <w:rPr>
          <w:color w:val="auto"/>
        </w:rPr>
        <w:t xml:space="preserve">As </w:t>
      </w:r>
      <w:proofErr w:type="spellStart"/>
      <w:r w:rsidRPr="000605CA">
        <w:rPr>
          <w:color w:val="auto"/>
        </w:rPr>
        <w:t>principais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abstrações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foram</w:t>
      </w:r>
      <w:proofErr w:type="spellEnd"/>
      <w:r w:rsidRPr="000605CA">
        <w:rPr>
          <w:color w:val="auto"/>
        </w:rPr>
        <w:t xml:space="preserve"> </w:t>
      </w:r>
      <w:proofErr w:type="spellStart"/>
      <w:r w:rsidR="00717C8D">
        <w:rPr>
          <w:color w:val="auto"/>
        </w:rPr>
        <w:t>rea</w:t>
      </w:r>
      <w:bookmarkStart w:id="2" w:name="_GoBack"/>
      <w:bookmarkEnd w:id="2"/>
      <w:r w:rsidR="00717C8D">
        <w:rPr>
          <w:color w:val="auto"/>
        </w:rPr>
        <w:t>lizadas</w:t>
      </w:r>
      <w:proofErr w:type="spellEnd"/>
      <w:r w:rsidRPr="000605CA">
        <w:rPr>
          <w:color w:val="auto"/>
        </w:rPr>
        <w:t xml:space="preserve"> </w:t>
      </w:r>
      <w:proofErr w:type="spellStart"/>
      <w:r w:rsidRPr="000605CA">
        <w:rPr>
          <w:color w:val="auto"/>
        </w:rPr>
        <w:t>em</w:t>
      </w:r>
      <w:proofErr w:type="spellEnd"/>
      <w:r w:rsidRPr="000605CA">
        <w:rPr>
          <w:color w:val="auto"/>
        </w:rPr>
        <w:t xml:space="preserve"> </w:t>
      </w:r>
      <w:proofErr w:type="spellStart"/>
      <w:r w:rsidR="00717C8D">
        <w:rPr>
          <w:color w:val="auto"/>
        </w:rPr>
        <w:t>diagram</w:t>
      </w:r>
      <w:r w:rsidR="00066936">
        <w:rPr>
          <w:color w:val="auto"/>
        </w:rPr>
        <w:t>a</w:t>
      </w:r>
      <w:proofErr w:type="spellEnd"/>
      <w:r w:rsidR="00717C8D">
        <w:rPr>
          <w:color w:val="auto"/>
        </w:rPr>
        <w:t xml:space="preserve"> UML </w:t>
      </w:r>
      <w:proofErr w:type="spellStart"/>
      <w:r w:rsidR="00717C8D">
        <w:rPr>
          <w:color w:val="auto"/>
        </w:rPr>
        <w:t>para</w:t>
      </w:r>
      <w:proofErr w:type="spellEnd"/>
      <w:r w:rsidR="00717C8D">
        <w:rPr>
          <w:color w:val="auto"/>
        </w:rPr>
        <w:t xml:space="preserve"> </w:t>
      </w:r>
      <w:proofErr w:type="spellStart"/>
      <w:r w:rsidR="00717C8D">
        <w:rPr>
          <w:color w:val="auto"/>
        </w:rPr>
        <w:t>melhor</w:t>
      </w:r>
      <w:proofErr w:type="spellEnd"/>
      <w:r w:rsidR="00717C8D">
        <w:rPr>
          <w:color w:val="auto"/>
        </w:rPr>
        <w:t xml:space="preserve"> </w:t>
      </w:r>
      <w:proofErr w:type="spellStart"/>
      <w:r w:rsidR="00717C8D">
        <w:rPr>
          <w:color w:val="auto"/>
        </w:rPr>
        <w:t>entendimento</w:t>
      </w:r>
      <w:proofErr w:type="spellEnd"/>
      <w:r w:rsidR="00717C8D">
        <w:rPr>
          <w:color w:val="auto"/>
        </w:rPr>
        <w:t xml:space="preserve"> e </w:t>
      </w:r>
      <w:proofErr w:type="spellStart"/>
      <w:r w:rsidR="00717C8D">
        <w:rPr>
          <w:color w:val="auto"/>
        </w:rPr>
        <w:t>visualização</w:t>
      </w:r>
      <w:proofErr w:type="spellEnd"/>
      <w:r w:rsidR="00717C8D">
        <w:rPr>
          <w:color w:val="auto"/>
        </w:rPr>
        <w:t>.</w:t>
      </w:r>
      <w:proofErr w:type="gramEnd"/>
    </w:p>
    <w:p w:rsidR="00446C4B" w:rsidRDefault="00656711">
      <w:pPr>
        <w:pStyle w:val="Ttulo1"/>
        <w:rPr>
          <w:lang w:val="pt-BR"/>
        </w:rPr>
      </w:pPr>
      <w:r>
        <w:rPr>
          <w:lang w:val="pt-BR"/>
        </w:rPr>
        <w:lastRenderedPageBreak/>
        <w:t>Camadas do Framework da Arquitetura</w:t>
      </w:r>
    </w:p>
    <w:p w:rsidR="00446C4B" w:rsidRDefault="00656711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446C4B" w:rsidRDefault="00656711">
      <w:pPr>
        <w:pStyle w:val="Ttulo2"/>
      </w:pPr>
      <w:r>
        <w:t>Recommended views</w:t>
      </w:r>
    </w:p>
    <w:p w:rsidR="00390D89" w:rsidRPr="00390D89" w:rsidRDefault="00D920F3" w:rsidP="00390D89">
      <w:pPr>
        <w:numPr>
          <w:ilvl w:val="0"/>
          <w:numId w:val="24"/>
        </w:numPr>
      </w:pPr>
      <w:proofErr w:type="spellStart"/>
      <w:r>
        <w:rPr>
          <w:b/>
          <w:bCs/>
        </w:rPr>
        <w:t>Lógica</w:t>
      </w:r>
      <w:proofErr w:type="spellEnd"/>
      <w:r w:rsidR="00656711" w:rsidRPr="00390D89">
        <w:rPr>
          <w:b/>
          <w:bCs/>
        </w:rPr>
        <w:t xml:space="preserve">: </w:t>
      </w:r>
    </w:p>
    <w:p w:rsidR="00390D89" w:rsidRDefault="00390D89" w:rsidP="00390D89">
      <w:pPr>
        <w:ind w:left="360"/>
      </w:pPr>
    </w:p>
    <w:p w:rsidR="00446C4B" w:rsidRDefault="00656711" w:rsidP="00390D89">
      <w:pPr>
        <w:numPr>
          <w:ilvl w:val="0"/>
          <w:numId w:val="24"/>
        </w:numPr>
      </w:pPr>
      <w:proofErr w:type="spellStart"/>
      <w:r w:rsidRPr="00390D89">
        <w:rPr>
          <w:b/>
          <w:bCs/>
        </w:rPr>
        <w:t>Opera</w:t>
      </w:r>
      <w:r w:rsidR="00D920F3">
        <w:rPr>
          <w:b/>
          <w:bCs/>
        </w:rPr>
        <w:t>c</w:t>
      </w:r>
      <w:r w:rsidRPr="00390D89">
        <w:rPr>
          <w:b/>
          <w:bCs/>
        </w:rPr>
        <w:t>ional</w:t>
      </w:r>
      <w:proofErr w:type="spellEnd"/>
      <w:r w:rsidRPr="00390D89">
        <w:rPr>
          <w:b/>
          <w:bCs/>
        </w:rPr>
        <w:t>:</w:t>
      </w:r>
      <w:r>
        <w:t xml:space="preserve"> </w:t>
      </w:r>
    </w:p>
    <w:p w:rsidR="00390D89" w:rsidRDefault="00390D89" w:rsidP="00390D89">
      <w:pPr>
        <w:ind w:left="360"/>
      </w:pPr>
    </w:p>
    <w:p w:rsidR="00BB7D90" w:rsidRPr="00764C46" w:rsidRDefault="00D920F3" w:rsidP="00390D89">
      <w:pPr>
        <w:numPr>
          <w:ilvl w:val="0"/>
          <w:numId w:val="24"/>
        </w:numPr>
      </w:pPr>
      <w:proofErr w:type="spellStart"/>
      <w:r>
        <w:rPr>
          <w:b/>
          <w:bCs/>
        </w:rPr>
        <w:t>Caso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Uso</w:t>
      </w:r>
      <w:proofErr w:type="spellEnd"/>
      <w:r w:rsidR="00656711" w:rsidRPr="00390D89">
        <w:rPr>
          <w:b/>
          <w:bCs/>
        </w:rPr>
        <w:t xml:space="preserve">: </w:t>
      </w:r>
    </w:p>
    <w:p w:rsidR="00764C46" w:rsidRDefault="00764C46" w:rsidP="00764C46">
      <w:pPr>
        <w:pStyle w:val="PargrafodaLista"/>
      </w:pPr>
    </w:p>
    <w:p w:rsidR="00764C46" w:rsidRDefault="00764C46" w:rsidP="00764C46">
      <w:pPr>
        <w:ind w:left="360"/>
      </w:pPr>
      <w:r>
        <w:rPr>
          <w:noProof/>
          <w:lang w:val="pt-BR" w:eastAsia="pt-BR"/>
        </w:rPr>
        <w:drawing>
          <wp:inline distT="0" distB="0" distL="0" distR="0">
            <wp:extent cx="5943600" cy="3513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U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C4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742" w:rsidRDefault="00E16742">
      <w:r>
        <w:separator/>
      </w:r>
    </w:p>
  </w:endnote>
  <w:endnote w:type="continuationSeparator" w:id="0">
    <w:p w:rsidR="00E16742" w:rsidRDefault="00E16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6C4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BB7D90">
            <w:rPr>
              <w:lang w:val="pt-BR"/>
            </w:rPr>
            <w:t>&lt;</w:t>
          </w:r>
          <w:proofErr w:type="spellStart"/>
          <w:r w:rsidR="00BB7D90">
            <w:rPr>
              <w:lang w:val="pt-BR"/>
            </w:rPr>
            <w:t>Company</w:t>
          </w:r>
          <w:proofErr w:type="spellEnd"/>
          <w:r w:rsidR="00BB7D90">
            <w:rPr>
              <w:lang w:val="pt-BR"/>
            </w:rPr>
            <w:t xml:space="preserve"> </w:t>
          </w:r>
          <w:proofErr w:type="spellStart"/>
          <w:r w:rsidR="00BB7D90">
            <w:rPr>
              <w:lang w:val="pt-BR"/>
            </w:rPr>
            <w:t>Name</w:t>
          </w:r>
          <w:proofErr w:type="spellEnd"/>
          <w:r w:rsidR="00BB7D9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07D9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46C4B" w:rsidRDefault="00656711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36F7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446C4B" w:rsidRDefault="00446C4B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742" w:rsidRDefault="00E16742">
      <w:r>
        <w:separator/>
      </w:r>
    </w:p>
  </w:footnote>
  <w:footnote w:type="continuationSeparator" w:id="0">
    <w:p w:rsidR="00E16742" w:rsidRDefault="00E16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6C4B">
      <w:tc>
        <w:tcPr>
          <w:tcW w:w="6379" w:type="dxa"/>
        </w:tcPr>
        <w:p w:rsidR="00446C4B" w:rsidRDefault="00BB7D90">
          <w:pPr>
            <w:rPr>
              <w:lang w:val="pt-BR"/>
            </w:rPr>
          </w:pPr>
          <w:r>
            <w:rPr>
              <w:b/>
            </w:rPr>
            <w:t>Bike PE Locator</w:t>
          </w:r>
        </w:p>
      </w:tc>
      <w:tc>
        <w:tcPr>
          <w:tcW w:w="3179" w:type="dxa"/>
        </w:tcPr>
        <w:p w:rsidR="00446C4B" w:rsidRDefault="006567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446C4B">
      <w:tc>
        <w:tcPr>
          <w:tcW w:w="6379" w:type="dxa"/>
        </w:tcPr>
        <w:p w:rsidR="00446C4B" w:rsidRDefault="00656711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BB7D90" w:rsidRDefault="00450BE9" w:rsidP="00BB7D9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38758D">
            <w:rPr>
              <w:lang w:val="pt-BR"/>
            </w:rPr>
            <w:t>23</w:t>
          </w:r>
          <w:r w:rsidR="00BB7D90">
            <w:rPr>
              <w:lang w:val="pt-BR"/>
            </w:rPr>
            <w:t>/10/2013</w:t>
          </w:r>
        </w:p>
      </w:tc>
    </w:tr>
  </w:tbl>
  <w:p w:rsidR="00446C4B" w:rsidRDefault="00446C4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9.05pt;height:27.75pt" o:bullet="t">
        <v:imagedata r:id="rId1" o:title="clip_image001"/>
      </v:shape>
    </w:pict>
  </w:numPicBullet>
  <w:numPicBullet w:numPicBulletId="1">
    <w:pict>
      <v:shape id="_x0000_i1049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E237CC"/>
    <w:multiLevelType w:val="hybridMultilevel"/>
    <w:tmpl w:val="684C9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A340A4"/>
    <w:multiLevelType w:val="hybridMultilevel"/>
    <w:tmpl w:val="68E0B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F96B9C"/>
    <w:multiLevelType w:val="hybridMultilevel"/>
    <w:tmpl w:val="074C3E8E"/>
    <w:lvl w:ilvl="0" w:tplc="FB14BBD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7"/>
  </w:num>
  <w:num w:numId="26">
    <w:abstractNumId w:val="2"/>
  </w:num>
  <w:num w:numId="27">
    <w:abstractNumId w:val="3"/>
  </w:num>
  <w:num w:numId="28">
    <w:abstractNumId w:val="13"/>
  </w:num>
  <w:num w:numId="29">
    <w:abstractNumId w:val="10"/>
  </w:num>
  <w:num w:numId="30">
    <w:abstractNumId w:val="15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90"/>
    <w:rsid w:val="00052F83"/>
    <w:rsid w:val="000605CA"/>
    <w:rsid w:val="00063C03"/>
    <w:rsid w:val="00063E3C"/>
    <w:rsid w:val="00064AB0"/>
    <w:rsid w:val="00066936"/>
    <w:rsid w:val="00070ECB"/>
    <w:rsid w:val="001155C5"/>
    <w:rsid w:val="00135282"/>
    <w:rsid w:val="00135A81"/>
    <w:rsid w:val="0016494C"/>
    <w:rsid w:val="001A29E1"/>
    <w:rsid w:val="001A6218"/>
    <w:rsid w:val="00214872"/>
    <w:rsid w:val="0026361D"/>
    <w:rsid w:val="002B086F"/>
    <w:rsid w:val="0038758D"/>
    <w:rsid w:val="00390D89"/>
    <w:rsid w:val="003C2672"/>
    <w:rsid w:val="003C63E7"/>
    <w:rsid w:val="003F13DB"/>
    <w:rsid w:val="0040276D"/>
    <w:rsid w:val="00446C4B"/>
    <w:rsid w:val="00450BE9"/>
    <w:rsid w:val="004750CC"/>
    <w:rsid w:val="00496CC0"/>
    <w:rsid w:val="004D2EDB"/>
    <w:rsid w:val="004F1ED2"/>
    <w:rsid w:val="00565986"/>
    <w:rsid w:val="0060522A"/>
    <w:rsid w:val="006418F7"/>
    <w:rsid w:val="00642D75"/>
    <w:rsid w:val="0065641D"/>
    <w:rsid w:val="00656711"/>
    <w:rsid w:val="00663EA9"/>
    <w:rsid w:val="006B13A7"/>
    <w:rsid w:val="00717C8D"/>
    <w:rsid w:val="00735BF2"/>
    <w:rsid w:val="00764C46"/>
    <w:rsid w:val="007678D9"/>
    <w:rsid w:val="007E2B21"/>
    <w:rsid w:val="00836F7F"/>
    <w:rsid w:val="00876622"/>
    <w:rsid w:val="00885B10"/>
    <w:rsid w:val="00890135"/>
    <w:rsid w:val="008A6CC2"/>
    <w:rsid w:val="00913D45"/>
    <w:rsid w:val="009207D9"/>
    <w:rsid w:val="009A76DF"/>
    <w:rsid w:val="00A4338F"/>
    <w:rsid w:val="00AB4F77"/>
    <w:rsid w:val="00B752C2"/>
    <w:rsid w:val="00BB7D90"/>
    <w:rsid w:val="00BD150F"/>
    <w:rsid w:val="00BE759F"/>
    <w:rsid w:val="00BF3078"/>
    <w:rsid w:val="00C0501B"/>
    <w:rsid w:val="00C45B00"/>
    <w:rsid w:val="00C624F1"/>
    <w:rsid w:val="00C63154"/>
    <w:rsid w:val="00C81F63"/>
    <w:rsid w:val="00C91063"/>
    <w:rsid w:val="00C94275"/>
    <w:rsid w:val="00CA4D11"/>
    <w:rsid w:val="00D01C53"/>
    <w:rsid w:val="00D71074"/>
    <w:rsid w:val="00D743DD"/>
    <w:rsid w:val="00D920F3"/>
    <w:rsid w:val="00E16742"/>
    <w:rsid w:val="00E82CCC"/>
    <w:rsid w:val="00EA6E30"/>
    <w:rsid w:val="00EB3D1B"/>
    <w:rsid w:val="00EE09EE"/>
    <w:rsid w:val="00EE4A6E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BB7D9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7D90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063C03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735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gerenciamento-do-escopo-do-projeto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116</TotalTime>
  <Pages>2</Pages>
  <Words>327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2091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Otávio</dc:creator>
  <cp:lastModifiedBy>Otávio</cp:lastModifiedBy>
  <cp:revision>82</cp:revision>
  <cp:lastPrinted>2001-03-15T17:26:00Z</cp:lastPrinted>
  <dcterms:created xsi:type="dcterms:W3CDTF">2013-10-09T22:37:00Z</dcterms:created>
  <dcterms:modified xsi:type="dcterms:W3CDTF">2013-10-29T20:43:00Z</dcterms:modified>
</cp:coreProperties>
</file>