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9FB" w:rsidRDefault="002D49FB" w:rsidP="002D49FB">
      <w:pPr>
        <w:pStyle w:val="Ttulo"/>
        <w:rPr>
          <w:lang w:val="pt-BR"/>
        </w:rPr>
      </w:pPr>
      <w:r>
        <w:fldChar w:fldCharType="begin"/>
      </w:r>
      <w:r>
        <w:rPr>
          <w:lang w:val="pt-BR"/>
        </w:rPr>
        <w:instrText xml:space="preserve"> SUBJECT  \* MERGEFORMAT </w:instrText>
      </w:r>
      <w:r>
        <w:fldChar w:fldCharType="separate"/>
      </w:r>
      <w:r>
        <w:rPr>
          <w:lang w:val="pt-BR"/>
        </w:rPr>
        <w:t>Bike PE Locator</w:t>
      </w:r>
      <w:r>
        <w:fldChar w:fldCharType="end"/>
      </w:r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lang w:val="pt-BR"/>
        </w:rPr>
      </w:pPr>
    </w:p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E42FE3" w:rsidRDefault="00A92120" w:rsidP="001F6897">
      <w:pPr>
        <w:pStyle w:val="Ttulo1"/>
        <w:numPr>
          <w:ilvl w:val="0"/>
          <w:numId w:val="0"/>
        </w:numPr>
        <w:ind w:firstLine="360"/>
        <w:jc w:val="both"/>
      </w:pPr>
      <w:r w:rsidRPr="002406B9">
        <w:rPr>
          <w:rFonts w:ascii="Times New Roman" w:hAnsi="Times New Roman"/>
          <w:b w:val="0"/>
          <w:sz w:val="20"/>
          <w:lang w:val="pt-BR"/>
        </w:rPr>
        <w:t>Neste documento</w:t>
      </w:r>
      <w:r w:rsidR="006A219D" w:rsidRPr="002406B9">
        <w:rPr>
          <w:rFonts w:ascii="Times New Roman" w:hAnsi="Times New Roman"/>
          <w:b w:val="0"/>
          <w:sz w:val="20"/>
          <w:lang w:val="pt-BR"/>
        </w:rPr>
        <w:t xml:space="preserve"> </w:t>
      </w:r>
      <w:r w:rsidR="0063420E">
        <w:rPr>
          <w:rFonts w:ascii="Times New Roman" w:hAnsi="Times New Roman"/>
          <w:b w:val="0"/>
          <w:sz w:val="20"/>
          <w:lang w:val="pt-BR"/>
        </w:rPr>
        <w:t xml:space="preserve">possuirá </w:t>
      </w:r>
      <w:r w:rsidR="00401EEF" w:rsidRPr="002406B9">
        <w:rPr>
          <w:rFonts w:ascii="Times New Roman" w:hAnsi="Times New Roman"/>
          <w:b w:val="0"/>
          <w:sz w:val="20"/>
          <w:lang w:val="pt-BR"/>
        </w:rPr>
        <w:t>a organização do projeto,</w:t>
      </w:r>
      <w:r w:rsidR="008E3F1A">
        <w:rPr>
          <w:rFonts w:ascii="Times New Roman" w:hAnsi="Times New Roman"/>
          <w:b w:val="0"/>
          <w:sz w:val="20"/>
          <w:lang w:val="pt-BR"/>
        </w:rPr>
        <w:t xml:space="preserve"> p</w:t>
      </w:r>
      <w:r w:rsidR="00401EEF" w:rsidRPr="002406B9">
        <w:rPr>
          <w:rFonts w:ascii="Times New Roman" w:hAnsi="Times New Roman"/>
          <w:b w:val="0"/>
          <w:sz w:val="20"/>
          <w:lang w:val="pt-BR"/>
        </w:rPr>
        <w:t>rocesso de Desenvolvimento e Métodos de Acompanhamento</w:t>
      </w:r>
      <w:r w:rsidR="008E3F1A">
        <w:rPr>
          <w:rFonts w:ascii="Times New Roman" w:hAnsi="Times New Roman"/>
          <w:b w:val="0"/>
          <w:sz w:val="20"/>
          <w:lang w:val="pt-BR"/>
        </w:rPr>
        <w:t xml:space="preserve">, </w:t>
      </w:r>
      <w:r w:rsidR="008E3F1A" w:rsidRPr="00A114E7">
        <w:rPr>
          <w:rFonts w:ascii="Times New Roman" w:hAnsi="Times New Roman"/>
          <w:b w:val="0"/>
          <w:sz w:val="20"/>
          <w:lang w:val="pt-BR"/>
        </w:rPr>
        <w:t xml:space="preserve">Objetivos e Marcos do </w:t>
      </w:r>
      <w:r w:rsidR="00E42FE3">
        <w:rPr>
          <w:rFonts w:ascii="Times New Roman" w:hAnsi="Times New Roman"/>
          <w:b w:val="0"/>
          <w:sz w:val="20"/>
          <w:lang w:val="pt-BR"/>
        </w:rPr>
        <w:t>Projeto,</w:t>
      </w:r>
      <w:r w:rsidR="00A114E7" w:rsidRPr="00E92FBA">
        <w:rPr>
          <w:rFonts w:ascii="Times New Roman" w:hAnsi="Times New Roman"/>
          <w:b w:val="0"/>
          <w:sz w:val="20"/>
          <w:lang w:val="pt-BR"/>
        </w:rPr>
        <w:t xml:space="preserve"> </w:t>
      </w:r>
      <w:r w:rsidR="00B045C4">
        <w:rPr>
          <w:rFonts w:ascii="Times New Roman" w:hAnsi="Times New Roman"/>
          <w:b w:val="0"/>
          <w:sz w:val="20"/>
        </w:rPr>
        <w:t>Deployment e Distribuição</w:t>
      </w:r>
      <w:r w:rsidR="00E42FE3">
        <w:rPr>
          <w:rFonts w:ascii="Times New Roman" w:hAnsi="Times New Roman"/>
          <w:b w:val="0"/>
          <w:sz w:val="20"/>
        </w:rPr>
        <w:t xml:space="preserve"> </w:t>
      </w:r>
      <w:r w:rsidR="00E42FE3" w:rsidRPr="00E42FE3">
        <w:rPr>
          <w:rFonts w:ascii="Times New Roman" w:hAnsi="Times New Roman"/>
          <w:b w:val="0"/>
          <w:sz w:val="20"/>
        </w:rPr>
        <w:t>e Lições Aprendidas</w:t>
      </w:r>
      <w:r w:rsidR="00151F73">
        <w:rPr>
          <w:rFonts w:ascii="Times New Roman" w:hAnsi="Times New Roman"/>
          <w:b w:val="0"/>
          <w:sz w:val="20"/>
        </w:rPr>
        <w:t xml:space="preserve">. </w:t>
      </w:r>
      <w:r w:rsidR="006F2BB9">
        <w:rPr>
          <w:rFonts w:ascii="Times New Roman" w:hAnsi="Times New Roman"/>
          <w:b w:val="0"/>
          <w:sz w:val="20"/>
        </w:rPr>
        <w:t xml:space="preserve">Podendo conter também o planejamento das áreas de conhecimento, </w:t>
      </w:r>
      <w:r w:rsidR="000F24ED">
        <w:rPr>
          <w:rFonts w:ascii="Times New Roman" w:hAnsi="Times New Roman"/>
          <w:b w:val="0"/>
          <w:sz w:val="20"/>
        </w:rPr>
        <w:t>a</w:t>
      </w:r>
      <w:r w:rsidR="00151F73">
        <w:rPr>
          <w:rFonts w:ascii="Times New Roman" w:hAnsi="Times New Roman"/>
          <w:b w:val="0"/>
          <w:sz w:val="20"/>
        </w:rPr>
        <w:t xml:space="preserve">rtefato importante para </w:t>
      </w:r>
      <w:r w:rsidR="00EF73CA">
        <w:rPr>
          <w:rFonts w:ascii="Times New Roman" w:hAnsi="Times New Roman"/>
          <w:b w:val="0"/>
          <w:sz w:val="20"/>
        </w:rPr>
        <w:t>o entendimento do projeto.</w:t>
      </w:r>
    </w:p>
    <w:p w:rsidR="00A114E7" w:rsidRDefault="00E42FE3" w:rsidP="00A955B8">
      <w:pPr>
        <w:pStyle w:val="Ttulo1"/>
        <w:numPr>
          <w:ilvl w:val="0"/>
          <w:numId w:val="0"/>
        </w:numPr>
      </w:pPr>
      <w:r>
        <w:rPr>
          <w:rFonts w:ascii="Times New Roman" w:hAnsi="Times New Roman"/>
          <w:b w:val="0"/>
          <w:sz w:val="20"/>
        </w:rPr>
        <w:t xml:space="preserve"> </w:t>
      </w:r>
      <w:r w:rsidR="00B045C4">
        <w:rPr>
          <w:rFonts w:ascii="Times New Roman" w:hAnsi="Times New Roman"/>
          <w:b w:val="0"/>
          <w:sz w:val="20"/>
        </w:rPr>
        <w:t>.</w:t>
      </w:r>
    </w:p>
    <w:p w:rsidR="00677219" w:rsidRDefault="00677219">
      <w:pPr>
        <w:pStyle w:val="Ttulo1"/>
      </w:pPr>
      <w:bookmarkStart w:id="3" w:name="_Toc524312837"/>
      <w:bookmarkStart w:id="4" w:name="_Toc20734060"/>
      <w:r>
        <w:t>Organização do Projeto</w:t>
      </w:r>
      <w:bookmarkEnd w:id="3"/>
      <w:bookmarkEnd w:id="4"/>
    </w:p>
    <w:p w:rsidR="00677219" w:rsidRPr="006D5D5C" w:rsidRDefault="00677219" w:rsidP="006D5D5C">
      <w:pPr>
        <w:pStyle w:val="InfoBlue"/>
        <w:jc w:val="both"/>
        <w:rPr>
          <w:lang w:val="pt-BR"/>
        </w:rPr>
      </w:pPr>
    </w:p>
    <w:tbl>
      <w:tblPr>
        <w:tblW w:w="1162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1"/>
        <w:gridCol w:w="1718"/>
        <w:gridCol w:w="1284"/>
        <w:gridCol w:w="1284"/>
        <w:gridCol w:w="1042"/>
        <w:gridCol w:w="1695"/>
        <w:gridCol w:w="1106"/>
        <w:gridCol w:w="1129"/>
        <w:gridCol w:w="1216"/>
      </w:tblGrid>
      <w:tr w:rsidR="005D57CD" w:rsidTr="00B038D4">
        <w:tc>
          <w:tcPr>
            <w:tcW w:w="1151" w:type="dxa"/>
            <w:shd w:val="clear" w:color="auto" w:fill="E6E6E6"/>
          </w:tcPr>
          <w:p w:rsidR="005D57CD" w:rsidRDefault="005D57C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Membros da Equipe</w:t>
            </w:r>
          </w:p>
        </w:tc>
        <w:tc>
          <w:tcPr>
            <w:tcW w:w="1718" w:type="dxa"/>
            <w:shd w:val="clear" w:color="auto" w:fill="E6E6E6"/>
          </w:tcPr>
          <w:p w:rsidR="005D57CD" w:rsidRDefault="005D57C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Gerenciamento do Projeto</w:t>
            </w:r>
          </w:p>
        </w:tc>
        <w:tc>
          <w:tcPr>
            <w:tcW w:w="1284" w:type="dxa"/>
            <w:shd w:val="clear" w:color="auto" w:fill="E6E6E6"/>
          </w:tcPr>
          <w:p w:rsidR="005D57CD" w:rsidRDefault="005D57CD" w:rsidP="00C7616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Consultor de Projetos</w:t>
            </w:r>
          </w:p>
        </w:tc>
        <w:tc>
          <w:tcPr>
            <w:tcW w:w="1284" w:type="dxa"/>
            <w:shd w:val="clear" w:color="auto" w:fill="E6E6E6"/>
          </w:tcPr>
          <w:p w:rsidR="005D57CD" w:rsidRDefault="005D57CD" w:rsidP="00C7616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Requisitos</w:t>
            </w:r>
          </w:p>
        </w:tc>
        <w:tc>
          <w:tcPr>
            <w:tcW w:w="1042" w:type="dxa"/>
            <w:shd w:val="clear" w:color="auto" w:fill="E6E6E6"/>
          </w:tcPr>
          <w:p w:rsidR="005D57CD" w:rsidRPr="00AA4E91" w:rsidRDefault="005D57CD" w:rsidP="00C7616A">
            <w:pPr>
              <w:pStyle w:val="NormalWeb"/>
              <w:spacing w:after="45" w:afterAutospacing="0"/>
              <w:ind w:right="45"/>
              <w:rPr>
                <w:rFonts w:ascii="Arial" w:hAnsi="Arial"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Análise e Projeto</w:t>
            </w:r>
          </w:p>
        </w:tc>
        <w:tc>
          <w:tcPr>
            <w:tcW w:w="1695" w:type="dxa"/>
            <w:shd w:val="clear" w:color="auto" w:fill="E6E6E6"/>
          </w:tcPr>
          <w:p w:rsidR="005D57CD" w:rsidRPr="004666CC" w:rsidRDefault="005D57C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4666CC">
              <w:rPr>
                <w:rFonts w:ascii="Arial" w:hAnsi="Arial"/>
                <w:b/>
                <w:iCs/>
                <w:sz w:val="20"/>
                <w:lang w:val="pt-BR"/>
              </w:rPr>
              <w:t>Desenvolvedor</w:t>
            </w:r>
          </w:p>
        </w:tc>
        <w:tc>
          <w:tcPr>
            <w:tcW w:w="1106" w:type="dxa"/>
            <w:shd w:val="clear" w:color="auto" w:fill="E6E6E6"/>
          </w:tcPr>
          <w:p w:rsidR="005D57CD" w:rsidRPr="004433F0" w:rsidRDefault="005D57C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4433F0">
              <w:rPr>
                <w:rFonts w:ascii="Arial" w:hAnsi="Arial"/>
                <w:b/>
                <w:iCs/>
                <w:sz w:val="20"/>
                <w:lang w:val="pt-BR"/>
              </w:rPr>
              <w:t>Testador</w:t>
            </w:r>
          </w:p>
        </w:tc>
        <w:tc>
          <w:tcPr>
            <w:tcW w:w="1129" w:type="dxa"/>
            <w:shd w:val="clear" w:color="auto" w:fill="E6E6E6"/>
          </w:tcPr>
          <w:p w:rsidR="005D57CD" w:rsidRPr="00E86B9E" w:rsidRDefault="005D57CD" w:rsidP="00C01889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Telefone</w:t>
            </w:r>
          </w:p>
        </w:tc>
        <w:tc>
          <w:tcPr>
            <w:tcW w:w="1216" w:type="dxa"/>
            <w:shd w:val="clear" w:color="auto" w:fill="E6E6E6"/>
          </w:tcPr>
          <w:p w:rsidR="005D57CD" w:rsidRPr="00E86B9E" w:rsidRDefault="005D57CD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E86B9E">
              <w:rPr>
                <w:rFonts w:ascii="Arial" w:hAnsi="Arial"/>
                <w:b/>
                <w:iCs/>
                <w:sz w:val="20"/>
                <w:lang w:val="pt-BR"/>
              </w:rPr>
              <w:t>Endereço</w:t>
            </w:r>
          </w:p>
        </w:tc>
      </w:tr>
      <w:tr w:rsidR="005D57CD" w:rsidTr="00B038D4">
        <w:tc>
          <w:tcPr>
            <w:tcW w:w="1151" w:type="dxa"/>
            <w:shd w:val="clear" w:color="auto" w:fill="auto"/>
            <w:vAlign w:val="center"/>
          </w:tcPr>
          <w:p w:rsidR="005D57CD" w:rsidRPr="00BE4850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szCs w:val="20"/>
              </w:rPr>
            </w:pPr>
            <w:r w:rsidRPr="00BE4850">
              <w:rPr>
                <w:rFonts w:ascii="Arial" w:hAnsi="Arial"/>
                <w:iCs/>
                <w:sz w:val="20"/>
                <w:szCs w:val="20"/>
              </w:rPr>
              <w:t>Otávio</w:t>
            </w:r>
          </w:p>
        </w:tc>
        <w:tc>
          <w:tcPr>
            <w:tcW w:w="1718" w:type="dxa"/>
            <w:shd w:val="clear" w:color="auto" w:fill="auto"/>
            <w:vAlign w:val="center"/>
          </w:tcPr>
          <w:p w:rsidR="005D57CD" w:rsidRPr="00022B8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  <w:r w:rsidRPr="00022B8E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284" w:type="dxa"/>
            <w:vAlign w:val="center"/>
          </w:tcPr>
          <w:p w:rsidR="005D57CD" w:rsidRPr="00022B8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</w:p>
        </w:tc>
        <w:tc>
          <w:tcPr>
            <w:tcW w:w="1284" w:type="dxa"/>
            <w:shd w:val="clear" w:color="auto" w:fill="auto"/>
            <w:vAlign w:val="center"/>
          </w:tcPr>
          <w:p w:rsidR="005D57CD" w:rsidRPr="00022B8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  <w:r w:rsidRPr="00022B8E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5D57CD" w:rsidRPr="00022B8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  <w:r w:rsidRPr="00022B8E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5D57CD" w:rsidRPr="00022B8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  <w:r w:rsidRPr="00022B8E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5D57CD" w:rsidRPr="00022B8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  <w:r w:rsidRPr="00022B8E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D57CD" w:rsidRPr="00F02076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iCs/>
                <w:sz w:val="20"/>
                <w:lang w:val="pt-BR"/>
              </w:rPr>
            </w:pPr>
            <w:r>
              <w:rPr>
                <w:rFonts w:ascii="Arial" w:hAnsi="Arial" w:cs="Arial"/>
                <w:iCs/>
                <w:sz w:val="20"/>
                <w:lang w:val="pt-BR"/>
              </w:rPr>
              <w:t>(81)3453-6918</w:t>
            </w:r>
          </w:p>
        </w:tc>
        <w:tc>
          <w:tcPr>
            <w:tcW w:w="1216" w:type="dxa"/>
            <w:shd w:val="clear" w:color="auto" w:fill="auto"/>
            <w:vAlign w:val="center"/>
          </w:tcPr>
          <w:p w:rsidR="005D57CD" w:rsidRPr="00F02076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iCs/>
                <w:sz w:val="20"/>
                <w:lang w:val="pt-BR"/>
              </w:rPr>
            </w:pPr>
            <w:r w:rsidRPr="00F02076">
              <w:rPr>
                <w:rFonts w:ascii="Arial" w:hAnsi="Arial" w:cs="Arial"/>
                <w:iCs/>
                <w:sz w:val="20"/>
                <w:lang w:val="pt-BR"/>
              </w:rPr>
              <w:t>Rua Dourados- 12, Iputinga, Recife</w:t>
            </w:r>
            <w:r w:rsidRPr="00F02076">
              <w:rPr>
                <w:rFonts w:ascii="Arial" w:hAnsi="Arial" w:cs="Arial"/>
                <w:sz w:val="20"/>
                <w:szCs w:val="20"/>
              </w:rPr>
              <w:t>-PE</w:t>
            </w:r>
            <w:r w:rsidRPr="00F02076">
              <w:rPr>
                <w:rFonts w:ascii="Arial" w:hAnsi="Arial" w:cs="Arial"/>
                <w:iCs/>
                <w:sz w:val="20"/>
                <w:lang w:val="pt-BR"/>
              </w:rPr>
              <w:t>.</w:t>
            </w:r>
          </w:p>
        </w:tc>
      </w:tr>
      <w:tr w:rsidR="005D57CD" w:rsidRPr="00FD151D" w:rsidTr="00B038D4">
        <w:tc>
          <w:tcPr>
            <w:tcW w:w="1151" w:type="dxa"/>
            <w:vAlign w:val="center"/>
          </w:tcPr>
          <w:p w:rsidR="005D57CD" w:rsidRPr="009C1934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9C1934">
              <w:rPr>
                <w:rFonts w:ascii="Arial" w:hAnsi="Arial" w:cs="Arial"/>
                <w:sz w:val="20"/>
                <w:szCs w:val="20"/>
              </w:rPr>
              <w:t>Jarley</w:t>
            </w:r>
          </w:p>
        </w:tc>
        <w:tc>
          <w:tcPr>
            <w:tcW w:w="1718" w:type="dxa"/>
            <w:vAlign w:val="center"/>
          </w:tcPr>
          <w:p w:rsidR="005D57CD" w:rsidRPr="00FD151D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  <w:highlight w:val="red"/>
              </w:rPr>
            </w:pPr>
          </w:p>
        </w:tc>
        <w:tc>
          <w:tcPr>
            <w:tcW w:w="1284" w:type="dxa"/>
            <w:vAlign w:val="center"/>
          </w:tcPr>
          <w:p w:rsidR="005D57CD" w:rsidRPr="00FD151D" w:rsidRDefault="00B038D4" w:rsidP="00B038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  <w:highlight w:val="red"/>
              </w:rPr>
            </w:pPr>
            <w:r w:rsidRPr="00022B8E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284" w:type="dxa"/>
            <w:vAlign w:val="center"/>
          </w:tcPr>
          <w:p w:rsidR="005D57CD" w:rsidRPr="00FD151D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  <w:highlight w:val="red"/>
              </w:rPr>
            </w:pPr>
          </w:p>
        </w:tc>
        <w:tc>
          <w:tcPr>
            <w:tcW w:w="1042" w:type="dxa"/>
            <w:vAlign w:val="center"/>
          </w:tcPr>
          <w:p w:rsidR="005D57CD" w:rsidRPr="00FE37D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:rsidR="005D57CD" w:rsidRPr="00FE37D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:rsidR="005D57CD" w:rsidRPr="00FE37D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vAlign w:val="center"/>
          </w:tcPr>
          <w:p w:rsidR="005D57CD" w:rsidRPr="00FE37D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7DE">
              <w:rPr>
                <w:rFonts w:ascii="Arial" w:hAnsi="Arial" w:cs="Arial"/>
                <w:iCs/>
                <w:sz w:val="20"/>
                <w:lang w:val="pt-BR"/>
              </w:rPr>
              <w:t>(81)3050-7842</w:t>
            </w:r>
          </w:p>
        </w:tc>
        <w:tc>
          <w:tcPr>
            <w:tcW w:w="1216" w:type="dxa"/>
            <w:vAlign w:val="center"/>
          </w:tcPr>
          <w:p w:rsidR="005D57CD" w:rsidRPr="00FE37DE" w:rsidRDefault="005D57CD" w:rsidP="00B038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37DE">
              <w:rPr>
                <w:rFonts w:ascii="Arial" w:hAnsi="Arial" w:cs="Arial"/>
                <w:sz w:val="20"/>
                <w:szCs w:val="20"/>
              </w:rPr>
              <w:t>Av. Caxangá-3425, Recife-PE.</w:t>
            </w:r>
          </w:p>
        </w:tc>
      </w:tr>
    </w:tbl>
    <w:p w:rsidR="00677219" w:rsidRDefault="00677219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Processo de Desenvolvimento e Métodos de Acompanhamento</w:t>
      </w:r>
    </w:p>
    <w:p w:rsidR="00856F5F" w:rsidRDefault="00856F5F">
      <w:pPr>
        <w:pStyle w:val="InfoBlue"/>
        <w:rPr>
          <w:lang w:val="pt-BR"/>
        </w:rPr>
      </w:pPr>
    </w:p>
    <w:p w:rsidR="00856F5F" w:rsidRDefault="00856F5F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r>
        <w:rPr>
          <w:rFonts w:cs="Arial"/>
          <w:color w:val="000000"/>
        </w:rPr>
        <w:t>Reunião de kickoff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Objetivo – Iniciar </w:t>
      </w:r>
      <w:r w:rsidR="008D2B94">
        <w:rPr>
          <w:rFonts w:ascii="Arial" w:hAnsi="Arial" w:cs="Arial"/>
        </w:rPr>
        <w:t xml:space="preserve">de forma </w:t>
      </w:r>
      <w:r>
        <w:rPr>
          <w:rFonts w:ascii="Arial" w:hAnsi="Arial" w:cs="Arial"/>
        </w:rPr>
        <w:t>formal</w:t>
      </w:r>
      <w:r w:rsidR="008D2B94">
        <w:rPr>
          <w:rFonts w:ascii="Arial" w:hAnsi="Arial" w:cs="Arial"/>
        </w:rPr>
        <w:t xml:space="preserve"> o </w:t>
      </w:r>
      <w:r>
        <w:rPr>
          <w:rFonts w:ascii="Arial" w:hAnsi="Arial" w:cs="Arial"/>
        </w:rPr>
        <w:t xml:space="preserve"> projeto, apresentando informaçõe</w:t>
      </w:r>
      <w:r w:rsidR="008D2B94">
        <w:rPr>
          <w:rFonts w:ascii="Arial" w:hAnsi="Arial" w:cs="Arial"/>
        </w:rPr>
        <w:t>s quanto ao seu objetivo, prazos,</w:t>
      </w:r>
      <w:r w:rsidR="00782C5F">
        <w:rPr>
          <w:rFonts w:ascii="Arial" w:hAnsi="Arial" w:cs="Arial"/>
        </w:rPr>
        <w:t xml:space="preserve"> a entrega dos documentos de visão, lista de itens de trabalho, lista de riscos e plano de projeto</w:t>
      </w:r>
      <w:r>
        <w:rPr>
          <w:rFonts w:ascii="Arial" w:hAnsi="Arial" w:cs="Arial"/>
        </w:rPr>
        <w:t xml:space="preserve">, escopo e primeiros dados levantados. </w:t>
      </w:r>
    </w:p>
    <w:p w:rsidR="00856F5F" w:rsidRPr="00AD174E" w:rsidRDefault="00856F5F" w:rsidP="00AD174E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Responsável – </w:t>
      </w:r>
      <w:r w:rsidR="00AD174E">
        <w:rPr>
          <w:rFonts w:ascii="Arial" w:hAnsi="Arial" w:cs="Arial"/>
        </w:rPr>
        <w:t xml:space="preserve"> </w:t>
      </w:r>
      <w:r w:rsidRPr="00AD174E">
        <w:rPr>
          <w:rFonts w:ascii="Arial" w:hAnsi="Arial" w:cs="Arial"/>
        </w:rPr>
        <w:t>Otávio Vinícius – Gerente do Projeto</w:t>
      </w:r>
    </w:p>
    <w:p w:rsidR="0074293B" w:rsidRPr="00AD174E" w:rsidRDefault="0074293B" w:rsidP="0074293B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Envolvidos – Otávio </w:t>
      </w:r>
      <w:r w:rsidRPr="00AD174E">
        <w:rPr>
          <w:rFonts w:ascii="Arial" w:hAnsi="Arial" w:cs="Arial"/>
        </w:rPr>
        <w:t>Vinícius – Gerente do Projeto</w:t>
      </w:r>
      <w:r>
        <w:rPr>
          <w:rFonts w:ascii="Arial" w:hAnsi="Arial" w:cs="Arial"/>
        </w:rPr>
        <w:t xml:space="preserve"> e Jarley Nóbrega – Consultor de Projetos</w:t>
      </w:r>
    </w:p>
    <w:p w:rsidR="00856F5F" w:rsidRPr="0074293B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 w:rsidRPr="0074293B">
        <w:rPr>
          <w:rFonts w:ascii="Arial" w:hAnsi="Arial" w:cs="Arial"/>
        </w:rPr>
        <w:t xml:space="preserve">Data e </w:t>
      </w:r>
      <w:r w:rsidR="00734F93">
        <w:rPr>
          <w:rFonts w:ascii="Arial" w:hAnsi="Arial" w:cs="Arial"/>
        </w:rPr>
        <w:t>Horário – Quando iniciar o projeto, na quarta-feira de 18:40 às 21:40</w:t>
      </w:r>
      <w:r w:rsidR="008B3648">
        <w:rPr>
          <w:rFonts w:ascii="Arial" w:hAnsi="Arial" w:cs="Arial"/>
        </w:rPr>
        <w:t>;</w:t>
      </w:r>
      <w:r w:rsidR="00907899">
        <w:rPr>
          <w:rFonts w:ascii="Arial" w:hAnsi="Arial" w:cs="Arial"/>
        </w:rPr>
        <w:t xml:space="preserve"> 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Duração – </w:t>
      </w:r>
      <w:r w:rsidR="008B3648">
        <w:rPr>
          <w:rFonts w:ascii="Arial" w:hAnsi="Arial" w:cs="Arial"/>
        </w:rPr>
        <w:t>3 Horas</w:t>
      </w:r>
      <w:r>
        <w:rPr>
          <w:rFonts w:ascii="Arial" w:hAnsi="Arial" w:cs="Arial"/>
        </w:rPr>
        <w:t>.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Local – Sala 18 – Faculdade Nova Roma.</w:t>
      </w:r>
    </w:p>
    <w:p w:rsidR="002F1CB2" w:rsidRDefault="002F1CB2" w:rsidP="003D7A2A">
      <w:pPr>
        <w:pStyle w:val="Ttulo3"/>
        <w:keepLines/>
        <w:widowControl/>
        <w:numPr>
          <w:ilvl w:val="0"/>
          <w:numId w:val="0"/>
        </w:numPr>
        <w:suppressAutoHyphens/>
        <w:spacing w:before="200" w:after="0" w:line="276" w:lineRule="auto"/>
        <w:rPr>
          <w:rFonts w:cs="Arial"/>
          <w:color w:val="000000"/>
        </w:rPr>
      </w:pPr>
    </w:p>
    <w:p w:rsidR="003D7A2A" w:rsidRPr="003D7A2A" w:rsidRDefault="003D7A2A" w:rsidP="003D7A2A"/>
    <w:p w:rsidR="002F1CB2" w:rsidRDefault="002F1CB2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</w:p>
    <w:p w:rsidR="00856F5F" w:rsidRDefault="00856F5F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r>
        <w:rPr>
          <w:rFonts w:cs="Arial"/>
          <w:color w:val="000000"/>
        </w:rPr>
        <w:t>Reunião ou relatório de status</w:t>
      </w:r>
    </w:p>
    <w:p w:rsidR="00533607" w:rsidRPr="00533607" w:rsidRDefault="00533607" w:rsidP="00533607"/>
    <w:p w:rsidR="00563916" w:rsidRPr="00220D14" w:rsidRDefault="00563916" w:rsidP="000D5A9A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220D14">
        <w:rPr>
          <w:rFonts w:ascii="Arial" w:hAnsi="Arial" w:cs="Arial"/>
        </w:rPr>
        <w:t xml:space="preserve">Responsável pela elaboração do relatório </w:t>
      </w:r>
      <w:r w:rsidR="00874A1C" w:rsidRPr="00220D14">
        <w:rPr>
          <w:rFonts w:ascii="Arial" w:hAnsi="Arial" w:cs="Arial"/>
        </w:rPr>
        <w:t>será</w:t>
      </w:r>
      <w:r w:rsidRPr="00220D14">
        <w:rPr>
          <w:rFonts w:ascii="Arial" w:hAnsi="Arial" w:cs="Arial"/>
        </w:rPr>
        <w:t xml:space="preserve"> o gerente </w:t>
      </w:r>
      <w:r w:rsidR="008F4DC3" w:rsidRPr="00220D14">
        <w:rPr>
          <w:rFonts w:ascii="Arial" w:hAnsi="Arial" w:cs="Arial"/>
        </w:rPr>
        <w:t xml:space="preserve">com auxílio do </w:t>
      </w:r>
      <w:r w:rsidRPr="00220D14">
        <w:rPr>
          <w:rFonts w:ascii="Arial" w:hAnsi="Arial" w:cs="Arial"/>
        </w:rPr>
        <w:t>analista de projeto</w:t>
      </w:r>
      <w:r w:rsidR="00B57B1F" w:rsidRPr="00220D14">
        <w:rPr>
          <w:rFonts w:ascii="Arial" w:hAnsi="Arial" w:cs="Arial"/>
        </w:rPr>
        <w:t>.</w:t>
      </w:r>
    </w:p>
    <w:p w:rsidR="00C711ED" w:rsidRPr="00563916" w:rsidRDefault="00C711ED" w:rsidP="00563916"/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Objetivo – Trazer à </w:t>
      </w:r>
      <w:r w:rsidR="00887EAD">
        <w:rPr>
          <w:rFonts w:ascii="Arial" w:hAnsi="Arial" w:cs="Arial"/>
        </w:rPr>
        <w:t xml:space="preserve">toda </w:t>
      </w:r>
      <w:r>
        <w:rPr>
          <w:rFonts w:ascii="Arial" w:hAnsi="Arial" w:cs="Arial"/>
        </w:rPr>
        <w:t>equipe as realizações de cada área, resolução de problemas e planejamento dos próximos passos.</w:t>
      </w:r>
      <w:r w:rsidR="00887EAD">
        <w:rPr>
          <w:rFonts w:ascii="Arial" w:hAnsi="Arial" w:cs="Arial"/>
        </w:rPr>
        <w:t xml:space="preserve"> </w:t>
      </w:r>
    </w:p>
    <w:p w:rsidR="00856F5F" w:rsidRPr="00B57919" w:rsidRDefault="00B57919" w:rsidP="00B57919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Responsável</w:t>
      </w:r>
      <w:r w:rsidR="00856F5F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Otávio Vinícius</w:t>
      </w:r>
      <w:r w:rsidR="004E34E9">
        <w:rPr>
          <w:rFonts w:ascii="Arial" w:hAnsi="Arial" w:cs="Arial"/>
        </w:rPr>
        <w:t xml:space="preserve"> </w:t>
      </w:r>
      <w:r w:rsidR="00856F5F" w:rsidRPr="00B57919">
        <w:rPr>
          <w:rFonts w:ascii="Arial" w:hAnsi="Arial" w:cs="Arial"/>
        </w:rPr>
        <w:t>– Gerente do Projeto;</w:t>
      </w:r>
    </w:p>
    <w:p w:rsidR="0011018B" w:rsidRPr="00AD174E" w:rsidRDefault="0011018B" w:rsidP="0011018B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Envolvidos – Otávio </w:t>
      </w:r>
      <w:r w:rsidRPr="00AD174E">
        <w:rPr>
          <w:rFonts w:ascii="Arial" w:hAnsi="Arial" w:cs="Arial"/>
        </w:rPr>
        <w:t>Vinícius – Gerente do Projeto</w:t>
      </w:r>
      <w:r>
        <w:rPr>
          <w:rFonts w:ascii="Arial" w:hAnsi="Arial" w:cs="Arial"/>
        </w:rPr>
        <w:t xml:space="preserve"> e Jarley Nóbrega – Consultor de Projetos</w:t>
      </w:r>
    </w:p>
    <w:p w:rsidR="00856F5F" w:rsidRPr="009532F0" w:rsidRDefault="00856F5F" w:rsidP="009532F0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Data e Horário – </w:t>
      </w:r>
      <w:r w:rsidR="009532F0">
        <w:rPr>
          <w:rFonts w:ascii="Arial" w:hAnsi="Arial" w:cs="Arial"/>
        </w:rPr>
        <w:t xml:space="preserve">Toda quarta-feira de 18:40 às 21:40 </w:t>
      </w:r>
    </w:p>
    <w:p w:rsidR="00856F5F" w:rsidRDefault="00241950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Duração – 3</w:t>
      </w:r>
      <w:r w:rsidR="00856F5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horas</w:t>
      </w:r>
      <w:r w:rsidR="00856F5F">
        <w:rPr>
          <w:rFonts w:ascii="Arial" w:hAnsi="Arial" w:cs="Arial"/>
        </w:rPr>
        <w:t>.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Local – Sala 22 – Faculdade Nova Roma</w:t>
      </w:r>
    </w:p>
    <w:p w:rsidR="00856F5F" w:rsidRDefault="00856F5F" w:rsidP="00856F5F"/>
    <w:p w:rsidR="00856F5F" w:rsidRPr="00856F5F" w:rsidRDefault="00856F5F" w:rsidP="00856F5F">
      <w:pPr>
        <w:pStyle w:val="Corpodetexto"/>
        <w:rPr>
          <w:lang w:val="pt-BR"/>
        </w:rPr>
      </w:pPr>
    </w:p>
    <w:p w:rsidR="00677219" w:rsidRDefault="00677219">
      <w:pPr>
        <w:pStyle w:val="Ttulo1"/>
        <w:rPr>
          <w:lang w:val="pt-BR"/>
        </w:rPr>
      </w:pPr>
      <w:r>
        <w:rPr>
          <w:lang w:val="pt-BR"/>
        </w:rPr>
        <w:t xml:space="preserve">Objetivos e Marcos do Projeto </w:t>
      </w:r>
      <w:bookmarkEnd w:id="5"/>
      <w:bookmarkEnd w:id="6"/>
    </w:p>
    <w:p w:rsidR="00677219" w:rsidRPr="00CA19BB" w:rsidRDefault="00677219">
      <w:pPr>
        <w:pStyle w:val="InfoBlue"/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984"/>
        <w:gridCol w:w="2571"/>
        <w:gridCol w:w="1828"/>
        <w:gridCol w:w="1731"/>
      </w:tblGrid>
      <w:tr w:rsidR="00677219" w:rsidTr="00AD60D2">
        <w:tc>
          <w:tcPr>
            <w:tcW w:w="1742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98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57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Objetivos Primários </w:t>
            </w:r>
            <w:r>
              <w:rPr>
                <w:rFonts w:ascii="Arial" w:hAnsi="Arial" w:cs="Arial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47557" w:rsidTr="00AD60D2">
        <w:tc>
          <w:tcPr>
            <w:tcW w:w="1742" w:type="dxa"/>
          </w:tcPr>
          <w:p w:rsidR="00647557" w:rsidRDefault="00EA31B7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984" w:type="dxa"/>
          </w:tcPr>
          <w:p w:rsidR="00647557" w:rsidRDefault="00647557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1" w:type="dxa"/>
          </w:tcPr>
          <w:p w:rsidR="00647557" w:rsidRDefault="00647557" w:rsidP="00CB3048">
            <w:pPr>
              <w:pStyle w:val="Corpodetexto"/>
              <w:spacing w:before="60"/>
              <w:ind w:left="0"/>
            </w:pPr>
            <w:r>
              <w:t>Objetivo</w:t>
            </w:r>
          </w:p>
          <w:p w:rsidR="00647557" w:rsidRDefault="00647557" w:rsidP="00CB3048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Mitigar o Risco 1</w:t>
            </w:r>
          </w:p>
          <w:p w:rsidR="00647557" w:rsidRPr="00CA19BB" w:rsidRDefault="00551959" w:rsidP="00CB3048">
            <w:pPr>
              <w:pStyle w:val="Corpodetexto"/>
              <w:spacing w:before="60"/>
              <w:ind w:left="360"/>
              <w:rPr>
                <w:lang w:val="pt-BR"/>
              </w:rPr>
            </w:pPr>
            <w:r>
              <w:rPr>
                <w:lang w:val="pt-BR"/>
              </w:rPr>
              <w:t>Especifica</w:t>
            </w:r>
            <w:r w:rsidR="005278EE">
              <w:rPr>
                <w:lang w:val="pt-BR"/>
              </w:rPr>
              <w:t>r o Caso de Uso Efetuar Login</w:t>
            </w:r>
            <w:r w:rsidR="00647557" w:rsidRPr="00CA19BB">
              <w:rPr>
                <w:lang w:val="pt-BR"/>
              </w:rPr>
              <w:br/>
            </w:r>
            <w:r w:rsidR="00647557">
              <w:rPr>
                <w:lang w:val="pt-BR"/>
              </w:rPr>
              <w:t>Cenário</w:t>
            </w:r>
            <w:r w:rsidR="00647557" w:rsidRPr="00CA19BB">
              <w:rPr>
                <w:lang w:val="pt-BR"/>
              </w:rPr>
              <w:t xml:space="preserve"> </w:t>
            </w:r>
            <w:r w:rsidR="005278EE">
              <w:rPr>
                <w:lang w:val="pt-BR"/>
              </w:rPr>
              <w:t>Efetuar Login</w:t>
            </w:r>
            <w:r w:rsidR="004C6034">
              <w:rPr>
                <w:lang w:val="pt-BR"/>
              </w:rPr>
              <w:t>.</w:t>
            </w:r>
          </w:p>
          <w:p w:rsidR="00647557" w:rsidRPr="00CA19BB" w:rsidRDefault="00647557" w:rsidP="00CB3048">
            <w:pPr>
              <w:pStyle w:val="Corpodetexto"/>
              <w:spacing w:before="60"/>
              <w:ind w:left="360"/>
              <w:rPr>
                <w:lang w:val="pt-BR"/>
              </w:rPr>
            </w:pPr>
          </w:p>
        </w:tc>
        <w:tc>
          <w:tcPr>
            <w:tcW w:w="1828" w:type="dxa"/>
          </w:tcPr>
          <w:p w:rsidR="00647557" w:rsidRDefault="00647557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647557" w:rsidRDefault="00374A67" w:rsidP="00374A67">
            <w:pPr>
              <w:pStyle w:val="Corpodetexto"/>
              <w:spacing w:before="60"/>
              <w:ind w:left="0"/>
            </w:pPr>
            <w:r>
              <w:t>02/09/2013 a 30</w:t>
            </w:r>
            <w:r w:rsidR="00647557">
              <w:t>/</w:t>
            </w:r>
            <w:r>
              <w:t>10</w:t>
            </w:r>
            <w:r w:rsidR="00647557">
              <w:t>/2013</w:t>
            </w:r>
          </w:p>
        </w:tc>
        <w:tc>
          <w:tcPr>
            <w:tcW w:w="1731" w:type="dxa"/>
          </w:tcPr>
          <w:p w:rsidR="00647557" w:rsidRDefault="00374A67">
            <w:pPr>
              <w:pStyle w:val="Corpodetexto"/>
              <w:spacing w:before="60"/>
              <w:ind w:left="0"/>
            </w:pPr>
            <w:r>
              <w:t>0</w:t>
            </w:r>
          </w:p>
        </w:tc>
      </w:tr>
      <w:bookmarkEnd w:id="0"/>
      <w:bookmarkEnd w:id="1"/>
      <w:bookmarkEnd w:id="2"/>
    </w:tbl>
    <w:p w:rsidR="00677219" w:rsidRDefault="00677219"/>
    <w:p w:rsidR="00677219" w:rsidRDefault="00677219"/>
    <w:p w:rsidR="00677219" w:rsidRDefault="00677219">
      <w:pPr>
        <w:pStyle w:val="Ttulo1"/>
      </w:pPr>
      <w:r>
        <w:t>Deployment e Distribuição</w:t>
      </w:r>
    </w:p>
    <w:p w:rsidR="00856F5F" w:rsidRDefault="00856F5F">
      <w:pPr>
        <w:pStyle w:val="InfoBlue"/>
      </w:pPr>
    </w:p>
    <w:p w:rsidR="00856F5F" w:rsidRPr="006C02F9" w:rsidRDefault="00AA2C92" w:rsidP="00887319">
      <w:pPr>
        <w:pStyle w:val="InfoBlue"/>
        <w:ind w:firstLine="360"/>
        <w:jc w:val="both"/>
        <w:rPr>
          <w:rFonts w:ascii="Arial" w:hAnsi="Arial" w:cs="Arial"/>
          <w:color w:val="auto"/>
        </w:rPr>
      </w:pPr>
      <w:r w:rsidRPr="006C02F9">
        <w:rPr>
          <w:rFonts w:ascii="Arial" w:hAnsi="Arial" w:cs="Arial"/>
          <w:color w:val="auto"/>
        </w:rPr>
        <w:t>A aplicação ser</w:t>
      </w:r>
      <w:r w:rsidR="00732948" w:rsidRPr="006C02F9">
        <w:rPr>
          <w:rFonts w:ascii="Arial" w:hAnsi="Arial" w:cs="Arial"/>
          <w:color w:val="auto"/>
        </w:rPr>
        <w:t>á</w:t>
      </w:r>
      <w:r w:rsidRPr="006C02F9">
        <w:rPr>
          <w:rFonts w:ascii="Arial" w:hAnsi="Arial" w:cs="Arial"/>
          <w:color w:val="auto"/>
        </w:rPr>
        <w:t xml:space="preserve"> </w:t>
      </w:r>
      <w:r w:rsidR="00732948" w:rsidRPr="006C02F9">
        <w:rPr>
          <w:rFonts w:ascii="Arial" w:hAnsi="Arial" w:cs="Arial"/>
          <w:color w:val="auto"/>
        </w:rPr>
        <w:t xml:space="preserve">distribuída </w:t>
      </w:r>
      <w:r w:rsidR="00450076" w:rsidRPr="006C02F9">
        <w:rPr>
          <w:rFonts w:ascii="Arial" w:hAnsi="Arial" w:cs="Arial"/>
          <w:color w:val="auto"/>
        </w:rPr>
        <w:t>e atualizada</w:t>
      </w:r>
      <w:r w:rsidRPr="006C02F9">
        <w:rPr>
          <w:rFonts w:ascii="Arial" w:hAnsi="Arial" w:cs="Arial"/>
          <w:color w:val="auto"/>
        </w:rPr>
        <w:t xml:space="preserve"> no repositório do GooglePlay, o</w:t>
      </w:r>
      <w:r w:rsidR="0030750C" w:rsidRPr="006C02F9">
        <w:rPr>
          <w:rFonts w:ascii="Arial" w:hAnsi="Arial" w:cs="Arial"/>
          <w:color w:val="auto"/>
        </w:rPr>
        <w:t>nde os usuários poderão come</w:t>
      </w:r>
      <w:r w:rsidR="0084215F" w:rsidRPr="006C02F9">
        <w:rPr>
          <w:rFonts w:ascii="Arial" w:hAnsi="Arial" w:cs="Arial"/>
          <w:color w:val="auto"/>
        </w:rPr>
        <w:t>n</w:t>
      </w:r>
      <w:r w:rsidR="0030750C" w:rsidRPr="006C02F9">
        <w:rPr>
          <w:rFonts w:ascii="Arial" w:hAnsi="Arial" w:cs="Arial"/>
          <w:color w:val="auto"/>
        </w:rPr>
        <w:t>tar</w:t>
      </w:r>
      <w:r w:rsidRPr="006C02F9">
        <w:rPr>
          <w:rFonts w:ascii="Arial" w:hAnsi="Arial" w:cs="Arial"/>
          <w:color w:val="auto"/>
        </w:rPr>
        <w:t>, recomendar, Aprovar ou não o aplicativo.</w:t>
      </w:r>
      <w:r w:rsidR="00F42811" w:rsidRPr="006C02F9">
        <w:rPr>
          <w:rFonts w:ascii="Arial" w:hAnsi="Arial" w:cs="Arial"/>
          <w:color w:val="auto"/>
        </w:rPr>
        <w:t xml:space="preserve"> A cada dois meses </w:t>
      </w:r>
      <w:r w:rsidR="000B0AE3" w:rsidRPr="006C02F9">
        <w:rPr>
          <w:rFonts w:ascii="Arial" w:hAnsi="Arial" w:cs="Arial"/>
          <w:color w:val="auto"/>
        </w:rPr>
        <w:t>terá uma atualização</w:t>
      </w:r>
      <w:r w:rsidR="007E6EB3">
        <w:rPr>
          <w:rFonts w:ascii="Arial" w:hAnsi="Arial" w:cs="Arial"/>
          <w:color w:val="auto"/>
        </w:rPr>
        <w:t xml:space="preserve"> do aplicativo.</w:t>
      </w:r>
      <w:bookmarkStart w:id="7" w:name="_GoBack"/>
      <w:bookmarkEnd w:id="7"/>
    </w:p>
    <w:p w:rsidR="00856F5F" w:rsidRDefault="00856F5F">
      <w:pPr>
        <w:pStyle w:val="InfoBlue"/>
      </w:pPr>
    </w:p>
    <w:p w:rsidR="00677219" w:rsidRDefault="00677219">
      <w:pPr>
        <w:pStyle w:val="Ttulo1"/>
      </w:pPr>
      <w:r>
        <w:t>Lições Aprendidas</w:t>
      </w:r>
    </w:p>
    <w:p w:rsidR="00AA1A71" w:rsidRPr="00AA1A71" w:rsidRDefault="00AA1A71" w:rsidP="00AA1A71">
      <w:pPr>
        <w:rPr>
          <w:lang w:val="pt-BR"/>
        </w:rPr>
      </w:pPr>
    </w:p>
    <w:p w:rsidR="0048069E" w:rsidRPr="0048069E" w:rsidRDefault="0048069E" w:rsidP="0048069E">
      <w:pPr>
        <w:pStyle w:val="Corpodetexto"/>
        <w:rPr>
          <w:lang w:val="pt-BR"/>
        </w:rPr>
      </w:pPr>
    </w:p>
    <w:p w:rsidR="008A3368" w:rsidRPr="003D61CB" w:rsidRDefault="008A3368">
      <w:pPr>
        <w:rPr>
          <w:lang w:val="pt-BR"/>
        </w:rPr>
      </w:pPr>
    </w:p>
    <w:sectPr w:rsidR="008A3368" w:rsidRPr="003D61C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143" w:rsidRDefault="00873143">
      <w:r>
        <w:separator/>
      </w:r>
    </w:p>
  </w:endnote>
  <w:endnote w:type="continuationSeparator" w:id="0">
    <w:p w:rsidR="00873143" w:rsidRDefault="00873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17E14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E6EB3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7E6EB3" w:rsidRPr="007E6EB3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143" w:rsidRDefault="00873143">
      <w:r>
        <w:separator/>
      </w:r>
    </w:p>
  </w:footnote>
  <w:footnote w:type="continuationSeparator" w:id="0">
    <w:p w:rsidR="00873143" w:rsidRDefault="008731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9604F0" w:rsidRPr="009604F0" w:rsidRDefault="009604F0" w:rsidP="009604F0">
          <w:r>
            <w:t>Bike PE Locator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A92120">
          <w:pPr>
            <w:rPr>
              <w:lang w:val="pt-BR"/>
            </w:rPr>
          </w:pPr>
          <w:r>
            <w:rPr>
              <w:lang w:val="pt-BR"/>
            </w:rPr>
            <w:t xml:space="preserve">  Data: 25/09/2013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95DA5B3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5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13"/>
  </w:num>
  <w:num w:numId="8">
    <w:abstractNumId w:val="10"/>
  </w:num>
  <w:num w:numId="9">
    <w:abstractNumId w:val="12"/>
  </w:num>
  <w:num w:numId="10">
    <w:abstractNumId w:val="4"/>
  </w:num>
  <w:num w:numId="11">
    <w:abstractNumId w:val="11"/>
  </w:num>
  <w:num w:numId="12">
    <w:abstractNumId w:val="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9FB"/>
    <w:rsid w:val="00001AF3"/>
    <w:rsid w:val="00005433"/>
    <w:rsid w:val="00022B8E"/>
    <w:rsid w:val="000271CD"/>
    <w:rsid w:val="00053980"/>
    <w:rsid w:val="000A5239"/>
    <w:rsid w:val="000B0AE3"/>
    <w:rsid w:val="000C7338"/>
    <w:rsid w:val="000C74C5"/>
    <w:rsid w:val="000D3DAD"/>
    <w:rsid w:val="000D5A9A"/>
    <w:rsid w:val="000D6775"/>
    <w:rsid w:val="000E5BE9"/>
    <w:rsid w:val="000F24ED"/>
    <w:rsid w:val="0011018B"/>
    <w:rsid w:val="00116631"/>
    <w:rsid w:val="00137F8A"/>
    <w:rsid w:val="00150E6D"/>
    <w:rsid w:val="00151F73"/>
    <w:rsid w:val="001933C4"/>
    <w:rsid w:val="001D5A72"/>
    <w:rsid w:val="001E2D3A"/>
    <w:rsid w:val="001F6897"/>
    <w:rsid w:val="002013C4"/>
    <w:rsid w:val="00210FDB"/>
    <w:rsid w:val="00220D14"/>
    <w:rsid w:val="00234A95"/>
    <w:rsid w:val="002406B9"/>
    <w:rsid w:val="0024132F"/>
    <w:rsid w:val="00241950"/>
    <w:rsid w:val="00255BED"/>
    <w:rsid w:val="0026351F"/>
    <w:rsid w:val="00272403"/>
    <w:rsid w:val="00277106"/>
    <w:rsid w:val="00282D94"/>
    <w:rsid w:val="002A1E08"/>
    <w:rsid w:val="002D49FB"/>
    <w:rsid w:val="002E5270"/>
    <w:rsid w:val="002E633B"/>
    <w:rsid w:val="002F1CB2"/>
    <w:rsid w:val="00302F2B"/>
    <w:rsid w:val="0030441F"/>
    <w:rsid w:val="0030750C"/>
    <w:rsid w:val="0031049D"/>
    <w:rsid w:val="00326E67"/>
    <w:rsid w:val="00330AC6"/>
    <w:rsid w:val="00354FE9"/>
    <w:rsid w:val="00355033"/>
    <w:rsid w:val="00360FE8"/>
    <w:rsid w:val="00374763"/>
    <w:rsid w:val="00374A67"/>
    <w:rsid w:val="003763E2"/>
    <w:rsid w:val="00380658"/>
    <w:rsid w:val="003B14D1"/>
    <w:rsid w:val="003B6A3B"/>
    <w:rsid w:val="003D1172"/>
    <w:rsid w:val="003D61CB"/>
    <w:rsid w:val="003D7A2A"/>
    <w:rsid w:val="003E5DAC"/>
    <w:rsid w:val="003F1E77"/>
    <w:rsid w:val="003F651F"/>
    <w:rsid w:val="00401EEF"/>
    <w:rsid w:val="004433F0"/>
    <w:rsid w:val="00450076"/>
    <w:rsid w:val="004666CC"/>
    <w:rsid w:val="0048069E"/>
    <w:rsid w:val="00481984"/>
    <w:rsid w:val="00484EBF"/>
    <w:rsid w:val="004A2279"/>
    <w:rsid w:val="004A300F"/>
    <w:rsid w:val="004A55B2"/>
    <w:rsid w:val="004A5EE2"/>
    <w:rsid w:val="004A6433"/>
    <w:rsid w:val="004C6034"/>
    <w:rsid w:val="004D1A56"/>
    <w:rsid w:val="004E34E9"/>
    <w:rsid w:val="004F3C26"/>
    <w:rsid w:val="0050167C"/>
    <w:rsid w:val="005106FA"/>
    <w:rsid w:val="00522904"/>
    <w:rsid w:val="0052327B"/>
    <w:rsid w:val="00523E83"/>
    <w:rsid w:val="0052751B"/>
    <w:rsid w:val="005278EE"/>
    <w:rsid w:val="00533607"/>
    <w:rsid w:val="00545AEE"/>
    <w:rsid w:val="005468A6"/>
    <w:rsid w:val="00551959"/>
    <w:rsid w:val="00557D87"/>
    <w:rsid w:val="00563916"/>
    <w:rsid w:val="00565898"/>
    <w:rsid w:val="00574862"/>
    <w:rsid w:val="00574C33"/>
    <w:rsid w:val="00583E2B"/>
    <w:rsid w:val="00592DB4"/>
    <w:rsid w:val="005A1C0F"/>
    <w:rsid w:val="005A4ECE"/>
    <w:rsid w:val="005B4875"/>
    <w:rsid w:val="005D57CD"/>
    <w:rsid w:val="005E4DD4"/>
    <w:rsid w:val="005F7559"/>
    <w:rsid w:val="0060021D"/>
    <w:rsid w:val="00607F2A"/>
    <w:rsid w:val="00615BFC"/>
    <w:rsid w:val="006337B4"/>
    <w:rsid w:val="0063420E"/>
    <w:rsid w:val="00647557"/>
    <w:rsid w:val="00676755"/>
    <w:rsid w:val="00677219"/>
    <w:rsid w:val="00687E97"/>
    <w:rsid w:val="006A104F"/>
    <w:rsid w:val="006A208B"/>
    <w:rsid w:val="006A219D"/>
    <w:rsid w:val="006B6AB4"/>
    <w:rsid w:val="006C02F9"/>
    <w:rsid w:val="006C0A2B"/>
    <w:rsid w:val="006C2EBF"/>
    <w:rsid w:val="006D1D50"/>
    <w:rsid w:val="006D5D5C"/>
    <w:rsid w:val="006F2BB9"/>
    <w:rsid w:val="006F34EC"/>
    <w:rsid w:val="006F5244"/>
    <w:rsid w:val="00700A57"/>
    <w:rsid w:val="00717E14"/>
    <w:rsid w:val="00732948"/>
    <w:rsid w:val="00734F93"/>
    <w:rsid w:val="00737C54"/>
    <w:rsid w:val="0074293B"/>
    <w:rsid w:val="007705E3"/>
    <w:rsid w:val="00782C5F"/>
    <w:rsid w:val="007854CF"/>
    <w:rsid w:val="007A7B21"/>
    <w:rsid w:val="007D59E1"/>
    <w:rsid w:val="007E6EB3"/>
    <w:rsid w:val="007F6695"/>
    <w:rsid w:val="00800794"/>
    <w:rsid w:val="0084215F"/>
    <w:rsid w:val="008566EA"/>
    <w:rsid w:val="00856F5F"/>
    <w:rsid w:val="00873143"/>
    <w:rsid w:val="00874A1C"/>
    <w:rsid w:val="008830F9"/>
    <w:rsid w:val="00887319"/>
    <w:rsid w:val="00887EAD"/>
    <w:rsid w:val="008A3368"/>
    <w:rsid w:val="008A681C"/>
    <w:rsid w:val="008B3648"/>
    <w:rsid w:val="008C5BD1"/>
    <w:rsid w:val="008D2B94"/>
    <w:rsid w:val="008E3F1A"/>
    <w:rsid w:val="008F249D"/>
    <w:rsid w:val="008F2A8C"/>
    <w:rsid w:val="008F4DC3"/>
    <w:rsid w:val="009018AD"/>
    <w:rsid w:val="00907899"/>
    <w:rsid w:val="00911DED"/>
    <w:rsid w:val="009148BD"/>
    <w:rsid w:val="00945432"/>
    <w:rsid w:val="009532F0"/>
    <w:rsid w:val="009604F0"/>
    <w:rsid w:val="009C1934"/>
    <w:rsid w:val="009F4D22"/>
    <w:rsid w:val="00A01646"/>
    <w:rsid w:val="00A04FDE"/>
    <w:rsid w:val="00A07003"/>
    <w:rsid w:val="00A114E7"/>
    <w:rsid w:val="00A24924"/>
    <w:rsid w:val="00A40542"/>
    <w:rsid w:val="00A716A1"/>
    <w:rsid w:val="00A75F3C"/>
    <w:rsid w:val="00A824F6"/>
    <w:rsid w:val="00A87FD7"/>
    <w:rsid w:val="00A92120"/>
    <w:rsid w:val="00A925B9"/>
    <w:rsid w:val="00A955B8"/>
    <w:rsid w:val="00AA1A71"/>
    <w:rsid w:val="00AA2C92"/>
    <w:rsid w:val="00AA4E91"/>
    <w:rsid w:val="00AB3A71"/>
    <w:rsid w:val="00AB7D13"/>
    <w:rsid w:val="00AD067C"/>
    <w:rsid w:val="00AD164D"/>
    <w:rsid w:val="00AD174E"/>
    <w:rsid w:val="00AD2E73"/>
    <w:rsid w:val="00AD60D2"/>
    <w:rsid w:val="00AE5E12"/>
    <w:rsid w:val="00AE6444"/>
    <w:rsid w:val="00B038D4"/>
    <w:rsid w:val="00B045C4"/>
    <w:rsid w:val="00B10158"/>
    <w:rsid w:val="00B54B0A"/>
    <w:rsid w:val="00B57919"/>
    <w:rsid w:val="00B57B1F"/>
    <w:rsid w:val="00B7066B"/>
    <w:rsid w:val="00B737E4"/>
    <w:rsid w:val="00B92043"/>
    <w:rsid w:val="00B94ADC"/>
    <w:rsid w:val="00BD1339"/>
    <w:rsid w:val="00BE4850"/>
    <w:rsid w:val="00C01889"/>
    <w:rsid w:val="00C27E61"/>
    <w:rsid w:val="00C53DD6"/>
    <w:rsid w:val="00C711ED"/>
    <w:rsid w:val="00C8137A"/>
    <w:rsid w:val="00C87C07"/>
    <w:rsid w:val="00CA19BB"/>
    <w:rsid w:val="00CB1B8E"/>
    <w:rsid w:val="00CC2314"/>
    <w:rsid w:val="00CE4E82"/>
    <w:rsid w:val="00CF36E9"/>
    <w:rsid w:val="00D3789A"/>
    <w:rsid w:val="00D42104"/>
    <w:rsid w:val="00D542EB"/>
    <w:rsid w:val="00D6186C"/>
    <w:rsid w:val="00D97CD2"/>
    <w:rsid w:val="00DA0C3E"/>
    <w:rsid w:val="00DA5274"/>
    <w:rsid w:val="00DE1B01"/>
    <w:rsid w:val="00DE34B5"/>
    <w:rsid w:val="00E10E10"/>
    <w:rsid w:val="00E42FE3"/>
    <w:rsid w:val="00E466DC"/>
    <w:rsid w:val="00E51558"/>
    <w:rsid w:val="00E66A49"/>
    <w:rsid w:val="00E86B9E"/>
    <w:rsid w:val="00E92FBA"/>
    <w:rsid w:val="00E93919"/>
    <w:rsid w:val="00EA0C13"/>
    <w:rsid w:val="00EA31B7"/>
    <w:rsid w:val="00EB0326"/>
    <w:rsid w:val="00EB1E6B"/>
    <w:rsid w:val="00EB7A90"/>
    <w:rsid w:val="00ED0ED5"/>
    <w:rsid w:val="00ED4E46"/>
    <w:rsid w:val="00EE284F"/>
    <w:rsid w:val="00EE48D9"/>
    <w:rsid w:val="00EF6A05"/>
    <w:rsid w:val="00EF73CA"/>
    <w:rsid w:val="00F01224"/>
    <w:rsid w:val="00F02076"/>
    <w:rsid w:val="00F10E38"/>
    <w:rsid w:val="00F13CA5"/>
    <w:rsid w:val="00F15354"/>
    <w:rsid w:val="00F4012F"/>
    <w:rsid w:val="00F42811"/>
    <w:rsid w:val="00F432EB"/>
    <w:rsid w:val="00FB630F"/>
    <w:rsid w:val="00FC77B7"/>
    <w:rsid w:val="00FD151D"/>
    <w:rsid w:val="00FE37DE"/>
    <w:rsid w:val="00FF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D5A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D5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E8957-92D4-4C9E-8BC2-396089D96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266</TotalTime>
  <Pages>2</Pages>
  <Words>360</Words>
  <Characters>1948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Otávio</dc:creator>
  <cp:lastModifiedBy>Otávio</cp:lastModifiedBy>
  <cp:revision>314</cp:revision>
  <cp:lastPrinted>2013-09-25T04:12:00Z</cp:lastPrinted>
  <dcterms:created xsi:type="dcterms:W3CDTF">2013-09-25T03:08:00Z</dcterms:created>
  <dcterms:modified xsi:type="dcterms:W3CDTF">2013-10-23T23:55:00Z</dcterms:modified>
</cp:coreProperties>
</file>