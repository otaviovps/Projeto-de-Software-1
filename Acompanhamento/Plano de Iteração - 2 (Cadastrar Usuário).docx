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 w:rsidP="00B90168">
      <w:pPr>
        <w:pStyle w:val="Ttulo"/>
        <w:ind w:firstLine="720"/>
        <w:rPr>
          <w:lang w:val="pt-BR"/>
        </w:rPr>
      </w:pPr>
      <w:r w:rsidRPr="00D7400E">
        <w:rPr>
          <w:lang w:val="pt-BR"/>
        </w:rP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Pr="00D21822" w:rsidRDefault="0095311D">
            <w:pPr>
              <w:rPr>
                <w:rFonts w:ascii="Arial" w:hAnsi="Arial" w:cs="Arial"/>
                <w:lang w:val="pt-BR"/>
              </w:rPr>
            </w:pPr>
            <w:r w:rsidRPr="00D21822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31/10</w:t>
            </w:r>
            <w:r w:rsidR="00C75F8D">
              <w:rPr>
                <w:lang w:val="pt-BR"/>
              </w:rPr>
              <w:t>/2013</w:t>
            </w:r>
          </w:p>
        </w:tc>
      </w:tr>
      <w:tr w:rsidR="0095311D">
        <w:tc>
          <w:tcPr>
            <w:tcW w:w="4608" w:type="dxa"/>
          </w:tcPr>
          <w:p w:rsidR="0095311D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95311D" w:rsidRDefault="007B5B6A">
            <w:pPr>
              <w:rPr>
                <w:lang w:val="pt-BR"/>
              </w:rPr>
            </w:pPr>
            <w:r>
              <w:rPr>
                <w:lang w:val="pt-BR"/>
              </w:rPr>
              <w:t>05/11</w:t>
            </w:r>
            <w:r w:rsidR="001838D5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704151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06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704151">
        <w:tc>
          <w:tcPr>
            <w:tcW w:w="4608" w:type="dxa"/>
          </w:tcPr>
          <w:p w:rsidR="00704151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704151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015827">
        <w:tc>
          <w:tcPr>
            <w:tcW w:w="4608" w:type="dxa"/>
          </w:tcPr>
          <w:p w:rsidR="00015827" w:rsidRPr="00D7400E" w:rsidRDefault="00A649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704151" w:rsidRPr="00D7400E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015827" w:rsidRDefault="007B5B6A" w:rsidP="007B5B6A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1370C1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1370C1">
              <w:rPr>
                <w:lang w:val="pt-BR"/>
              </w:rPr>
              <w:t>/2013</w:t>
            </w:r>
          </w:p>
        </w:tc>
      </w:tr>
      <w:tr w:rsidR="0095311D">
        <w:tc>
          <w:tcPr>
            <w:tcW w:w="4608" w:type="dxa"/>
          </w:tcPr>
          <w:p w:rsidR="0095311D" w:rsidRPr="00D21822" w:rsidRDefault="0095311D">
            <w:pPr>
              <w:rPr>
                <w:rFonts w:ascii="Arial" w:hAnsi="Arial" w:cs="Arial"/>
                <w:lang w:val="pt-BR"/>
              </w:rPr>
            </w:pPr>
            <w:r w:rsidRPr="00D21822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E06AC" w:rsidP="006E06AC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283C1A">
              <w:rPr>
                <w:lang w:val="pt-BR"/>
              </w:rPr>
              <w:t>/1</w:t>
            </w:r>
            <w:r>
              <w:rPr>
                <w:lang w:val="pt-BR"/>
              </w:rPr>
              <w:t>2</w:t>
            </w:r>
            <w:r w:rsidR="00283C1A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</w:t>
      </w:r>
      <w:r w:rsidR="00834F39">
        <w:rPr>
          <w:lang w:val="pt-BR"/>
        </w:rPr>
        <w:t>Projeto atualizado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</w:t>
      </w:r>
      <w:r w:rsidR="00834F39">
        <w:rPr>
          <w:lang w:val="pt-BR"/>
        </w:rPr>
        <w:t xml:space="preserve"> atualizado</w:t>
      </w:r>
      <w:r w:rsidR="009D1686">
        <w:rPr>
          <w:lang w:val="pt-BR"/>
        </w:rPr>
        <w:t>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834F39">
        <w:rPr>
          <w:lang w:val="pt-BR"/>
        </w:rPr>
        <w:t xml:space="preserve"> atualizado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366C16">
        <w:rPr>
          <w:lang w:val="pt-BR"/>
        </w:rPr>
        <w:t>de projetos da nova</w:t>
      </w:r>
      <w:r w:rsidR="0077130D">
        <w:rPr>
          <w:lang w:val="pt-BR"/>
        </w:rPr>
        <w:t xml:space="preserve">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16C97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16C97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F16C97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 xml:space="preserve">Criar o </w:t>
            </w:r>
            <w:r w:rsidRPr="00D7400E">
              <w:rPr>
                <w:rFonts w:ascii="Arial" w:hAnsi="Arial" w:cs="Arial"/>
                <w:lang w:val="pt-BR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>Revisar o documeto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D7400E" w:rsidRDefault="001B1DFF" w:rsidP="001B1DFF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F16C97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Plano de Projeto</w:t>
            </w:r>
          </w:p>
          <w:p w:rsidR="00C73C3F" w:rsidRPr="00D7400E" w:rsidRDefault="00C73C3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17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18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Criar o Documento Caso de Teste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19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Arquitetura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0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Inicialização do protótipo da tela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1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do protótipo da tela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2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3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 w:rsidTr="00F96F62">
        <w:trPr>
          <w:trHeight w:val="1314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lastRenderedPageBreak/>
              <w:t>Atualizar o Documento Especificação do Caso de Uso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4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RPr="00D7400E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de Caso de Testes</w:t>
            </w:r>
          </w:p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5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todas as documentações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6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dos Documentos da Apresentação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7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Correção no Git Hub na pasta de Implementação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8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Default="00C73C3F" w:rsidP="00D74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 Git Hub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29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Atualizar o Documento Lista de Itens de Trabalho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30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73C3F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C73C3F" w:rsidRPr="00D7400E" w:rsidRDefault="00C73C3F" w:rsidP="00D7400E">
            <w:pPr>
              <w:rPr>
                <w:rFonts w:ascii="Arial" w:hAnsi="Arial" w:cs="Arial"/>
                <w:lang w:val="pt-BR"/>
              </w:rPr>
            </w:pPr>
            <w:r w:rsidRPr="00D7400E">
              <w:rPr>
                <w:rFonts w:ascii="Arial" w:hAnsi="Arial" w:cs="Arial"/>
                <w:lang w:val="pt-BR"/>
              </w:rPr>
              <w:t>Criação do Documento Plano de Iteração (Nova Iteração)</w:t>
            </w:r>
          </w:p>
          <w:p w:rsidR="00C73C3F" w:rsidRPr="00D7400E" w:rsidRDefault="00C73C3F" w:rsidP="00B3521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C73C3F" w:rsidRPr="009D4DC3" w:rsidRDefault="00F16C97" w:rsidP="00B35218">
            <w:pPr>
              <w:rPr>
                <w:rFonts w:ascii="Arial" w:hAnsi="Arial" w:cs="Arial"/>
              </w:rPr>
            </w:pPr>
            <w:hyperlink r:id="rId31" w:history="1">
              <w:r w:rsidR="00C73C3F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1080" w:type="dxa"/>
            <w:noWrap/>
            <w:vAlign w:val="bottom"/>
          </w:tcPr>
          <w:p w:rsidR="00C73C3F" w:rsidRDefault="00C73C3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Plano de Iteração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B90168" w:rsidRPr="006B7664" w:rsidRDefault="00F018CF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novo documento Especificação do Caso de Uso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Documento de especificação dos Casos de Testes (Cadastrar Usuário)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 de Arquitetura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B90168" w:rsidRPr="006B7664" w:rsidRDefault="00F018CF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do protótipo do sistema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B90168" w:rsidRPr="006B7664" w:rsidRDefault="00F018CF" w:rsidP="00F01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90168" w:rsidTr="00B35218">
        <w:trPr>
          <w:trHeight w:val="255"/>
        </w:trPr>
        <w:tc>
          <w:tcPr>
            <w:tcW w:w="1543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todas as documentações 04-12-2013</w:t>
            </w:r>
          </w:p>
          <w:p w:rsidR="00B90168" w:rsidRPr="00D7400E" w:rsidRDefault="00B90168" w:rsidP="00D7400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90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:rsidR="00B90168" w:rsidRDefault="00B90168" w:rsidP="00B3521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B90168" w:rsidRDefault="00B90168" w:rsidP="008640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B90168" w:rsidRPr="009D4DC3" w:rsidRDefault="00B90168" w:rsidP="00864018">
            <w:pPr>
              <w:rPr>
                <w:rFonts w:ascii="Arial" w:hAnsi="Arial" w:cs="Arial"/>
              </w:rPr>
            </w:pPr>
            <w:hyperlink r:id="rId3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B90168" w:rsidRDefault="00B90168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B90168" w:rsidRDefault="006B7664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B90168" w:rsidRPr="006B7664" w:rsidRDefault="006B7664" w:rsidP="006B7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B90168" w:rsidRDefault="00F018CF" w:rsidP="00B35218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  <w:bookmarkStart w:id="1" w:name="_GoBack"/>
            <w:bookmarkEnd w:id="1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D7400E" w:rsidTr="008B1DFF">
        <w:trPr>
          <w:trHeight w:val="332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>Concluído: 80%</w:t>
            </w:r>
          </w:p>
          <w:p w:rsidR="008B1DFF" w:rsidRDefault="008B1DFF">
            <w:pPr>
              <w:pStyle w:val="Corpodetexto"/>
              <w:ind w:left="0"/>
            </w:pPr>
            <w:r>
              <w:t>Falta: 1</w:t>
            </w:r>
            <w:r w:rsidR="00A5134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D7400E" w:rsidRDefault="00721DDD">
            <w:pPr>
              <w:pStyle w:val="Corpodetexto"/>
              <w:ind w:left="0"/>
              <w:rPr>
                <w:lang w:val="pt-BR"/>
              </w:rPr>
            </w:pPr>
            <w:r w:rsidRPr="00D7400E">
              <w:rPr>
                <w:lang w:val="pt-BR"/>
              </w:rPr>
              <w:t>Problema ao configurar o android no computador do programador</w:t>
            </w:r>
          </w:p>
        </w:tc>
      </w:tr>
    </w:tbl>
    <w:p w:rsidR="0095311D" w:rsidRPr="00D7400E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 xml:space="preserve">consultor de projetos referente aos Documentos </w:t>
      </w:r>
      <w:r w:rsidR="0042012C">
        <w:rPr>
          <w:lang w:val="pt-BR"/>
        </w:rPr>
        <w:t>atualizados no Git Hub.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D7400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D7400E" w:rsidRDefault="00C220A3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D7400E">
              <w:rPr>
                <w:iCs/>
                <w:lang w:val="pt-BR"/>
              </w:rPr>
              <w:t xml:space="preserve">Obter aprovação </w:t>
            </w:r>
            <w:r w:rsidR="00F3482B" w:rsidRPr="00D7400E">
              <w:rPr>
                <w:iCs/>
                <w:lang w:val="pt-BR"/>
              </w:rPr>
              <w:t>do consultor e gerente de projetos para dar continuação</w:t>
            </w:r>
            <w:r w:rsidR="0048787A" w:rsidRPr="00D7400E">
              <w:rPr>
                <w:iCs/>
                <w:lang w:val="pt-BR"/>
              </w:rPr>
              <w:t xml:space="preserve"> a segunda iteração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CA7704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</w:t>
            </w:r>
            <w:r w:rsidR="002B6321">
              <w:rPr>
                <w:iCs/>
              </w:rPr>
              <w:t>/2013</w:t>
            </w:r>
          </w:p>
        </w:tc>
      </w:tr>
      <w:tr w:rsidR="0095311D" w:rsidRPr="00D7400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D7400E" w:rsidRDefault="00355324">
            <w:pPr>
              <w:spacing w:before="40" w:after="40"/>
              <w:rPr>
                <w:iCs/>
                <w:lang w:val="pt-BR"/>
              </w:rPr>
            </w:pPr>
            <w:r w:rsidRPr="00D7400E">
              <w:rPr>
                <w:iCs/>
                <w:lang w:val="pt-BR"/>
              </w:rPr>
              <w:t>Otávio Vinícius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D7400E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D7400E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D7400E">
      <w:headerReference w:type="default" r:id="rId38"/>
      <w:footerReference w:type="default" r:id="rId3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C97" w:rsidRDefault="00F16C97">
      <w:r>
        <w:separator/>
      </w:r>
    </w:p>
  </w:endnote>
  <w:endnote w:type="continuationSeparator" w:id="0">
    <w:p w:rsidR="00F16C97" w:rsidRDefault="00F1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016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18CF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018CF" w:rsidRPr="00F018C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C97" w:rsidRDefault="00F16C97">
      <w:r>
        <w:separator/>
      </w:r>
    </w:p>
  </w:footnote>
  <w:footnote w:type="continuationSeparator" w:id="0">
    <w:p w:rsidR="00F16C97" w:rsidRDefault="00F1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5FF8"/>
    <w:rsid w:val="00355324"/>
    <w:rsid w:val="0036020F"/>
    <w:rsid w:val="003618B3"/>
    <w:rsid w:val="00366C16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12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17947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B7664"/>
    <w:rsid w:val="006E06AC"/>
    <w:rsid w:val="006F19C9"/>
    <w:rsid w:val="00704151"/>
    <w:rsid w:val="00721DDD"/>
    <w:rsid w:val="00754A2E"/>
    <w:rsid w:val="0076496D"/>
    <w:rsid w:val="0077130D"/>
    <w:rsid w:val="007B5B6A"/>
    <w:rsid w:val="007D6974"/>
    <w:rsid w:val="007E3B4F"/>
    <w:rsid w:val="007F5542"/>
    <w:rsid w:val="00834F39"/>
    <w:rsid w:val="0085328A"/>
    <w:rsid w:val="008570C4"/>
    <w:rsid w:val="008749DB"/>
    <w:rsid w:val="0087531D"/>
    <w:rsid w:val="008814EE"/>
    <w:rsid w:val="008A738B"/>
    <w:rsid w:val="008B1DFF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64965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46D12"/>
    <w:rsid w:val="00B51772"/>
    <w:rsid w:val="00B90168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3C3F"/>
    <w:rsid w:val="00C75F8D"/>
    <w:rsid w:val="00C77F92"/>
    <w:rsid w:val="00C92A07"/>
    <w:rsid w:val="00C92D53"/>
    <w:rsid w:val="00CA7704"/>
    <w:rsid w:val="00CC29D7"/>
    <w:rsid w:val="00CE0610"/>
    <w:rsid w:val="00CE0827"/>
    <w:rsid w:val="00CF4B3E"/>
    <w:rsid w:val="00CF76E9"/>
    <w:rsid w:val="00D17B9B"/>
    <w:rsid w:val="00D21822"/>
    <w:rsid w:val="00D242D5"/>
    <w:rsid w:val="00D268D4"/>
    <w:rsid w:val="00D32393"/>
    <w:rsid w:val="00D50C95"/>
    <w:rsid w:val="00D541B8"/>
    <w:rsid w:val="00D6050F"/>
    <w:rsid w:val="00D7400E"/>
    <w:rsid w:val="00E107E9"/>
    <w:rsid w:val="00EB3EA0"/>
    <w:rsid w:val="00EC4F06"/>
    <w:rsid w:val="00EC7FE6"/>
    <w:rsid w:val="00ED0FF2"/>
    <w:rsid w:val="00EF25FD"/>
    <w:rsid w:val="00F018CF"/>
    <w:rsid w:val="00F16C97"/>
    <w:rsid w:val="00F26CC7"/>
    <w:rsid w:val="00F31182"/>
    <w:rsid w:val="00F3482B"/>
    <w:rsid w:val="00F448CC"/>
    <w:rsid w:val="00F54910"/>
    <w:rsid w:val="00F8546E"/>
    <w:rsid w:val="00F96F62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146</TotalTime>
  <Pages>5</Pages>
  <Words>1037</Words>
  <Characters>5603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170</cp:revision>
  <cp:lastPrinted>2013-10-02T18:09:00Z</cp:lastPrinted>
  <dcterms:created xsi:type="dcterms:W3CDTF">2013-10-02T17:09:00Z</dcterms:created>
  <dcterms:modified xsi:type="dcterms:W3CDTF">2013-12-04T19:24:00Z</dcterms:modified>
</cp:coreProperties>
</file>