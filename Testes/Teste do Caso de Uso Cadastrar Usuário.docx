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3E5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Pr="00260044" w:rsidRDefault="00E220FE" w:rsidP="00E220FE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044">
              <w:rPr>
                <w:rFonts w:ascii="Arial" w:hAnsi="Arial" w:cs="Arial"/>
                <w:sz w:val="24"/>
                <w:szCs w:val="24"/>
                <w:lang w:val="pt-BR"/>
              </w:rPr>
              <w:t>Cadastrar Usuário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3E5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Pr="00260044" w:rsidRDefault="003B0E2D" w:rsidP="003B0E2D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044">
              <w:rPr>
                <w:rFonts w:ascii="Arial" w:hAnsi="Arial" w:cs="Arial"/>
                <w:sz w:val="24"/>
                <w:szCs w:val="24"/>
                <w:lang w:val="pt-BR"/>
              </w:rPr>
              <w:t>Cadastrar Usuário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3E5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Pr="00260044" w:rsidRDefault="00512B42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260044">
              <w:rPr>
                <w:rFonts w:ascii="Arial" w:hAnsi="Arial" w:cs="Arial"/>
                <w:sz w:val="24"/>
                <w:szCs w:val="24"/>
              </w:rPr>
              <w:t>Se o cliente inserir os dados corretamente, mostrará uma janela afirmando que o usuário foi cadastrado com sucesso.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3E5">
            <w:pPr>
              <w:pStyle w:val="bp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Pr="00260044" w:rsidRDefault="00512B42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260044">
              <w:rPr>
                <w:rFonts w:ascii="Arial" w:hAnsi="Arial" w:cs="Arial"/>
                <w:sz w:val="24"/>
                <w:szCs w:val="24"/>
                <w:lang w:val="pt-BR"/>
              </w:rPr>
              <w:t>O usuário deverá ter acessado a aplicação.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3E5">
            <w:pPr>
              <w:pStyle w:val="bp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Pr="00260044" w:rsidRDefault="002B24F9" w:rsidP="002B24F9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260044">
              <w:rPr>
                <w:rFonts w:ascii="Arial" w:hAnsi="Arial" w:cs="Arial"/>
                <w:sz w:val="24"/>
                <w:szCs w:val="24"/>
              </w:rPr>
              <w:t>Usuário cadastrado com sucesso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73E5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8C73E5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00000" w:rsidRDefault="008C73E5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00000" w:rsidRDefault="008C73E5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8C73E5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57FD7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Passou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00000" w:rsidRDefault="008C73E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00000" w:rsidRDefault="008C73E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00000" w:rsidRDefault="008C73E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00000" w:rsidRDefault="008C73E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00000" w:rsidRDefault="008C73E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8C73E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6C1B77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SIM</w:t>
            </w:r>
          </w:p>
        </w:tc>
        <w:tc>
          <w:tcPr>
            <w:tcW w:w="5596" w:type="dxa"/>
          </w:tcPr>
          <w:p w:rsidR="00000000" w:rsidRDefault="006C1B77">
            <w:pPr>
              <w:pStyle w:val="bp"/>
              <w:rPr>
                <w:sz w:val="24"/>
              </w:rPr>
            </w:pPr>
            <w:r w:rsidRPr="0029323E">
              <w:t>Usuário cadastrado com sucesso!</w:t>
            </w:r>
          </w:p>
        </w:tc>
        <w:tc>
          <w:tcPr>
            <w:tcW w:w="714" w:type="dxa"/>
          </w:tcPr>
          <w:p w:rsidR="00000000" w:rsidRDefault="0047349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000000" w:rsidRDefault="008C73E5">
            <w:pPr>
              <w:pStyle w:val="RowHeadings"/>
              <w:spacing w:before="80" w:after="80"/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00000" w:rsidRDefault="008C73E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00000" w:rsidRDefault="008C73E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000000" w:rsidRDefault="008C73E5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00000" w:rsidRDefault="008C73E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00000" w:rsidRDefault="008C73E5">
            <w:pPr>
              <w:pStyle w:val="RowHeadings"/>
              <w:spacing w:before="80" w:after="80"/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00000" w:rsidRDefault="008C73E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00000" w:rsidRDefault="008C73E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000000" w:rsidRDefault="008C73E5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00000" w:rsidRDefault="008C73E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00000" w:rsidRDefault="008C73E5">
            <w:pPr>
              <w:pStyle w:val="RowHeadings"/>
              <w:spacing w:before="80" w:after="80"/>
            </w:pPr>
          </w:p>
        </w:tc>
      </w:tr>
    </w:tbl>
    <w:p w:rsidR="00000000" w:rsidRDefault="008C73E5">
      <w:pPr>
        <w:pStyle w:val="bp"/>
        <w:spacing w:before="0" w:after="0"/>
      </w:pPr>
    </w:p>
    <w:p w:rsidR="00000000" w:rsidRDefault="008C73E5">
      <w:pPr>
        <w:pStyle w:val="bp"/>
        <w:spacing w:before="0" w:after="0"/>
        <w:rPr>
          <w:color w:val="0000FF"/>
        </w:rPr>
      </w:pPr>
    </w:p>
    <w:p w:rsidR="00000000" w:rsidRDefault="008C73E5">
      <w:pPr>
        <w:pStyle w:val="bp"/>
        <w:spacing w:before="0" w:after="0"/>
        <w:sectPr w:rsidR="0000000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00000" w:rsidRDefault="008C73E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000000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8C73E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00000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8C73E5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8C73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8C73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8C73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8C73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8C73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0000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00000" w:rsidRDefault="00EF2D9A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Idade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000000" w:rsidRDefault="004A4D1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 DE 15-60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00000" w:rsidRDefault="008C73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00000" w:rsidRDefault="008C73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00000" w:rsidRDefault="008C73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00000" w:rsidRDefault="008C73E5">
            <w:pPr>
              <w:pStyle w:val="bp"/>
              <w:spacing w:before="0" w:after="0"/>
            </w:pPr>
          </w:p>
        </w:tc>
      </w:tr>
      <w:tr w:rsidR="00000000">
        <w:tc>
          <w:tcPr>
            <w:tcW w:w="2448" w:type="dxa"/>
            <w:shd w:val="clear" w:color="auto" w:fill="E0E0E0"/>
          </w:tcPr>
          <w:p w:rsidR="00000000" w:rsidRDefault="00EF2D9A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Endereço</w:t>
            </w:r>
          </w:p>
        </w:tc>
        <w:tc>
          <w:tcPr>
            <w:tcW w:w="1944" w:type="dxa"/>
          </w:tcPr>
          <w:p w:rsidR="00000000" w:rsidRDefault="00327730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Rua Dourados, n12</w:t>
            </w:r>
          </w:p>
        </w:tc>
        <w:tc>
          <w:tcPr>
            <w:tcW w:w="2196" w:type="dxa"/>
          </w:tcPr>
          <w:p w:rsidR="00000000" w:rsidRDefault="008C73E5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8C73E5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8C73E5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8C73E5">
            <w:pPr>
              <w:pStyle w:val="bp"/>
              <w:spacing w:before="0" w:after="0"/>
            </w:pPr>
          </w:p>
        </w:tc>
      </w:tr>
      <w:tr w:rsidR="00000000" w:rsidTr="00D9534B">
        <w:trPr>
          <w:trHeight w:val="117"/>
        </w:trPr>
        <w:tc>
          <w:tcPr>
            <w:tcW w:w="2448" w:type="dxa"/>
            <w:shd w:val="clear" w:color="auto" w:fill="E0E0E0"/>
          </w:tcPr>
          <w:p w:rsidR="00000000" w:rsidRDefault="003A64E3" w:rsidP="003A64E3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Nome</w:t>
            </w:r>
          </w:p>
        </w:tc>
        <w:tc>
          <w:tcPr>
            <w:tcW w:w="1944" w:type="dxa"/>
          </w:tcPr>
          <w:p w:rsidR="00000000" w:rsidRDefault="00D9534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Otávio</w:t>
            </w:r>
            <w:r w:rsidR="00327730">
              <w:rPr>
                <w:color w:val="0000FF"/>
              </w:rPr>
              <w:t>Vinícus Pinheiro de Siqueira</w:t>
            </w:r>
          </w:p>
        </w:tc>
        <w:tc>
          <w:tcPr>
            <w:tcW w:w="2196" w:type="dxa"/>
          </w:tcPr>
          <w:p w:rsidR="00000000" w:rsidRDefault="008C73E5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8C73E5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8C73E5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8C73E5">
            <w:pPr>
              <w:pStyle w:val="bp"/>
              <w:spacing w:before="0" w:after="0"/>
            </w:pPr>
          </w:p>
        </w:tc>
      </w:tr>
      <w:tr w:rsidR="003A64E3">
        <w:tc>
          <w:tcPr>
            <w:tcW w:w="2448" w:type="dxa"/>
            <w:shd w:val="clear" w:color="auto" w:fill="E0E0E0"/>
          </w:tcPr>
          <w:p w:rsidR="003A64E3" w:rsidRDefault="003A64E3" w:rsidP="003A64E3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Número de Telefone</w:t>
            </w:r>
          </w:p>
        </w:tc>
        <w:tc>
          <w:tcPr>
            <w:tcW w:w="1944" w:type="dxa"/>
          </w:tcPr>
          <w:p w:rsidR="003A64E3" w:rsidRDefault="0051114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(81)8426-2682</w:t>
            </w:r>
            <w:bookmarkStart w:id="0" w:name="_GoBack"/>
            <w:bookmarkEnd w:id="0"/>
          </w:p>
        </w:tc>
        <w:tc>
          <w:tcPr>
            <w:tcW w:w="2196" w:type="dxa"/>
          </w:tcPr>
          <w:p w:rsidR="003A64E3" w:rsidRDefault="003A64E3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3A64E3" w:rsidRDefault="003A64E3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3A64E3" w:rsidRDefault="003A64E3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3A64E3" w:rsidRDefault="003A64E3">
            <w:pPr>
              <w:pStyle w:val="bp"/>
              <w:spacing w:before="0" w:after="0"/>
            </w:pPr>
          </w:p>
        </w:tc>
      </w:tr>
    </w:tbl>
    <w:p w:rsidR="00000000" w:rsidRDefault="008C73E5">
      <w:pPr>
        <w:pStyle w:val="bp"/>
        <w:spacing w:before="0" w:after="0"/>
      </w:pPr>
    </w:p>
    <w:p w:rsidR="00E220FE" w:rsidRDefault="00E220FE">
      <w:pPr>
        <w:pStyle w:val="bp"/>
        <w:spacing w:before="0" w:after="0"/>
      </w:pPr>
    </w:p>
    <w:sectPr w:rsidR="00E220FE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3E5" w:rsidRDefault="008C73E5">
      <w:r>
        <w:separator/>
      </w:r>
    </w:p>
  </w:endnote>
  <w:endnote w:type="continuationSeparator" w:id="0">
    <w:p w:rsidR="008C73E5" w:rsidRDefault="008C7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C73E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00000" w:rsidRDefault="008C73E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C73E5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11147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11147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00000" w:rsidRDefault="008C73E5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3E5" w:rsidRDefault="008C73E5">
      <w:r>
        <w:separator/>
      </w:r>
    </w:p>
  </w:footnote>
  <w:footnote w:type="continuationSeparator" w:id="0">
    <w:p w:rsidR="008C73E5" w:rsidRDefault="008C73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8C73E5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00000" w:rsidRDefault="008C73E5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6D7295">
          <w:pPr>
            <w:rPr>
              <w:lang w:val="pt-BR"/>
            </w:rPr>
          </w:pPr>
          <w:r>
            <w:rPr>
              <w:lang w:val="pt-BR"/>
            </w:rPr>
            <w:t>Cadastrar Usuário</w:t>
          </w:r>
        </w:p>
      </w:tc>
      <w:tc>
        <w:tcPr>
          <w:tcW w:w="3179" w:type="dxa"/>
        </w:tcPr>
        <w:p w:rsidR="00000000" w:rsidRDefault="008C73E5" w:rsidP="006D7295">
          <w:pPr>
            <w:rPr>
              <w:lang w:val="pt-BR"/>
            </w:rPr>
          </w:pPr>
          <w:r>
            <w:rPr>
              <w:lang w:val="pt-BR"/>
            </w:rPr>
            <w:t xml:space="preserve"> </w:t>
          </w:r>
          <w:r>
            <w:rPr>
              <w:lang w:val="pt-BR"/>
            </w:rPr>
            <w:t xml:space="preserve"> Data:  </w:t>
          </w:r>
          <w:r w:rsidR="006D7295">
            <w:rPr>
              <w:lang w:val="pt-BR"/>
            </w:rPr>
            <w:t>04-12-2013</w:t>
          </w:r>
        </w:p>
      </w:tc>
    </w:tr>
  </w:tbl>
  <w:p w:rsidR="00000000" w:rsidRDefault="008C73E5">
    <w:pPr>
      <w:pStyle w:val="Cabealho"/>
      <w:rPr>
        <w:sz w:val="28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0FE"/>
    <w:rsid w:val="00057FD7"/>
    <w:rsid w:val="00260044"/>
    <w:rsid w:val="002B24F9"/>
    <w:rsid w:val="00327730"/>
    <w:rsid w:val="003A64E3"/>
    <w:rsid w:val="003B0E2D"/>
    <w:rsid w:val="003E2CB8"/>
    <w:rsid w:val="00473496"/>
    <w:rsid w:val="004A4D11"/>
    <w:rsid w:val="00511147"/>
    <w:rsid w:val="00512B42"/>
    <w:rsid w:val="006C1B77"/>
    <w:rsid w:val="006D7295"/>
    <w:rsid w:val="008C73E5"/>
    <w:rsid w:val="0092181A"/>
    <w:rsid w:val="00C51472"/>
    <w:rsid w:val="00D9534B"/>
    <w:rsid w:val="00E220FE"/>
    <w:rsid w:val="00EF2D9A"/>
    <w:rsid w:val="00FC4C23"/>
    <w:rsid w:val="00FE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Projeto%20Ot&#225;vio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7</TotalTime>
  <Pages>2</Pages>
  <Words>102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Otávio</dc:creator>
  <cp:lastModifiedBy>Otávio</cp:lastModifiedBy>
  <cp:revision>20</cp:revision>
  <cp:lastPrinted>2003-10-06T11:49:00Z</cp:lastPrinted>
  <dcterms:created xsi:type="dcterms:W3CDTF">2013-12-04T19:25:00Z</dcterms:created>
  <dcterms:modified xsi:type="dcterms:W3CDTF">2013-12-04T19:33:00Z</dcterms:modified>
</cp:coreProperties>
</file>